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E4" w:rsidRDefault="009F0EF0" w:rsidP="009F0EF0">
      <w:pPr>
        <w:pStyle w:val="1"/>
        <w:numPr>
          <w:ilvl w:val="0"/>
          <w:numId w:val="0"/>
        </w:numPr>
        <w:ind w:left="414"/>
        <w:jc w:val="center"/>
      </w:pPr>
      <w:r>
        <w:t>说明</w:t>
      </w:r>
    </w:p>
    <w:p w:rsidR="009F0EF0" w:rsidRDefault="009F0EF0" w:rsidP="009F0EF0">
      <w:pPr>
        <w:pStyle w:val="1"/>
      </w:pPr>
      <w:r>
        <w:rPr>
          <w:rFonts w:hint="eastAsia"/>
        </w:rPr>
        <w:t>文件存贮</w:t>
      </w:r>
    </w:p>
    <w:p w:rsidR="009F0EF0" w:rsidRDefault="009F0EF0" w:rsidP="009F0EF0">
      <w:pPr>
        <w:pStyle w:val="a4"/>
      </w:pPr>
      <w:r>
        <w:t>由于代码量比较大</w:t>
      </w:r>
      <w:r>
        <w:rPr>
          <w:rFonts w:hint="eastAsia"/>
        </w:rPr>
        <w:t>，</w:t>
      </w:r>
      <w:r>
        <w:t>为方便管理</w:t>
      </w:r>
      <w:r>
        <w:rPr>
          <w:rFonts w:hint="eastAsia"/>
        </w:rPr>
        <w:t>，</w:t>
      </w:r>
      <w:r>
        <w:t>代码分模块存储</w:t>
      </w:r>
      <w:r>
        <w:rPr>
          <w:rFonts w:hint="eastAsia"/>
        </w:rPr>
        <w:t>。</w:t>
      </w:r>
      <w:r w:rsidR="00411661">
        <w:rPr>
          <w:rFonts w:hint="eastAsia"/>
        </w:rPr>
        <w:t>使用时，在主文件中添加代码：</w:t>
      </w:r>
    </w:p>
    <w:p w:rsidR="00411661" w:rsidRDefault="00062C36" w:rsidP="009F0EF0">
      <w:pPr>
        <w:pStyle w:val="a4"/>
      </w:pPr>
      <w:proofErr w:type="gramStart"/>
      <w:r>
        <w:t>a</w:t>
      </w:r>
      <w:r w:rsidR="00411661">
        <w:t>ddpath</w:t>
      </w:r>
      <w:r>
        <w:t>(</w:t>
      </w:r>
      <w:proofErr w:type="gramEnd"/>
      <w:r w:rsidR="00411661">
        <w:t xml:space="preserve"> ‘.\Common’</w:t>
      </w:r>
      <w:r>
        <w:t>)</w:t>
      </w:r>
      <w:r>
        <w:t>等</w:t>
      </w:r>
      <w:r>
        <w:rPr>
          <w:rFonts w:hint="eastAsia"/>
        </w:rPr>
        <w:t>，</w:t>
      </w:r>
      <w:r>
        <w:t>在程序退出时</w:t>
      </w:r>
      <w:r w:rsidR="00DD2B1C">
        <w:rPr>
          <w:rFonts w:hint="eastAsia"/>
        </w:rPr>
        <w:t>（回调函数为</w:t>
      </w:r>
      <w:r w:rsidR="00DD2B1C">
        <w:rPr>
          <w:rFonts w:hint="eastAsia"/>
        </w:rPr>
        <w:t>xx_</w:t>
      </w:r>
      <w:r w:rsidR="00DD2B1C" w:rsidRPr="00DD2B1C">
        <w:t>DeleteFcn</w:t>
      </w:r>
      <w:r w:rsidR="00DD2B1C">
        <w:rPr>
          <w:rFonts w:hint="eastAsia"/>
        </w:rPr>
        <w:t>）</w:t>
      </w:r>
      <w:r>
        <w:rPr>
          <w:rFonts w:hint="eastAsia"/>
        </w:rPr>
        <w:t>，</w:t>
      </w:r>
      <w:r>
        <w:t>记得使用</w:t>
      </w:r>
      <w:r>
        <w:rPr>
          <w:rFonts w:hint="eastAsia"/>
        </w:rPr>
        <w:t>rmpath</w:t>
      </w:r>
      <w:r>
        <w:rPr>
          <w:rFonts w:hint="eastAsia"/>
        </w:rPr>
        <w:t>函数将添加的搜索目录删除掉。</w:t>
      </w:r>
    </w:p>
    <w:p w:rsidR="00062C36" w:rsidRDefault="00062C36" w:rsidP="009F0EF0">
      <w:pPr>
        <w:pStyle w:val="a4"/>
      </w:pPr>
    </w:p>
    <w:p w:rsidR="009F0EF0" w:rsidRDefault="009F0EF0" w:rsidP="00062C36">
      <w:pPr>
        <w:pStyle w:val="a4"/>
      </w:pPr>
      <w:r>
        <w:rPr>
          <w:rFonts w:hint="eastAsia"/>
        </w:rPr>
        <w:t>Common</w:t>
      </w:r>
    </w:p>
    <w:p w:rsidR="009F0EF0" w:rsidRDefault="009F0EF0" w:rsidP="009F0EF0">
      <w:pPr>
        <w:pStyle w:val="a4"/>
      </w:pPr>
      <w:r>
        <w:t>此部分存储为公用部分</w:t>
      </w:r>
      <w:r>
        <w:rPr>
          <w:rFonts w:hint="eastAsia"/>
        </w:rPr>
        <w:t>，</w:t>
      </w:r>
      <w:r>
        <w:t>如</w:t>
      </w:r>
      <w:r>
        <w:t>De-Boor</w:t>
      </w:r>
      <w:r>
        <w:t>算法</w:t>
      </w:r>
      <w:r w:rsidR="00411661">
        <w:rPr>
          <w:rFonts w:hint="eastAsia"/>
        </w:rPr>
        <w:t>、自定义的对偶四元数乘法，坐标变换等。</w:t>
      </w:r>
    </w:p>
    <w:p w:rsidR="00626F77" w:rsidRDefault="00626F77" w:rsidP="00626F77">
      <w:pPr>
        <w:pStyle w:val="a4"/>
      </w:pPr>
    </w:p>
    <w:p w:rsidR="00411661" w:rsidRDefault="00062C36" w:rsidP="00626F77">
      <w:pPr>
        <w:pStyle w:val="a4"/>
      </w:pPr>
      <w:r>
        <w:rPr>
          <w:rFonts w:hint="eastAsia"/>
        </w:rPr>
        <w:t>Data</w:t>
      </w:r>
    </w:p>
    <w:p w:rsidR="00062C36" w:rsidRDefault="00062C36" w:rsidP="00062C36">
      <w:pPr>
        <w:pStyle w:val="a4"/>
      </w:pPr>
      <w:r>
        <w:rPr>
          <w:rFonts w:hint="eastAsia"/>
        </w:rPr>
        <w:t>数据存储，分为输入输出两部分</w:t>
      </w:r>
    </w:p>
    <w:p w:rsidR="00626F77" w:rsidRDefault="00626F77" w:rsidP="00626F77">
      <w:pPr>
        <w:pStyle w:val="a4"/>
      </w:pPr>
    </w:p>
    <w:p w:rsidR="00062C36" w:rsidRDefault="00062C36" w:rsidP="00626F77">
      <w:pPr>
        <w:pStyle w:val="a4"/>
      </w:pPr>
      <w:r>
        <w:rPr>
          <w:rFonts w:hint="eastAsia"/>
        </w:rPr>
        <w:t>Feedrate</w:t>
      </w:r>
      <w:r>
        <w:t xml:space="preserve"> Schedule</w:t>
      </w:r>
    </w:p>
    <w:p w:rsidR="00062C36" w:rsidRDefault="00062C36" w:rsidP="00626F77">
      <w:pPr>
        <w:pStyle w:val="a4"/>
      </w:pPr>
      <w:r>
        <w:rPr>
          <w:rFonts w:hint="eastAsia"/>
        </w:rPr>
        <w:t>速度规划模块。</w:t>
      </w:r>
    </w:p>
    <w:p w:rsidR="00626F77" w:rsidRDefault="00626F77" w:rsidP="00626F77">
      <w:pPr>
        <w:pStyle w:val="a4"/>
      </w:pPr>
    </w:p>
    <w:p w:rsidR="00626F77" w:rsidRDefault="00626F77" w:rsidP="00626F77">
      <w:pPr>
        <w:pStyle w:val="a4"/>
      </w:pPr>
      <w:r>
        <w:t>GUI</w:t>
      </w:r>
    </w:p>
    <w:p w:rsidR="00626F77" w:rsidRDefault="00626F77" w:rsidP="00626F77">
      <w:pPr>
        <w:pStyle w:val="a4"/>
      </w:pPr>
      <w:r>
        <w:t>主要是界面相关的文件</w:t>
      </w:r>
      <w:r>
        <w:rPr>
          <w:rFonts w:hint="eastAsia"/>
        </w:rPr>
        <w:t>，</w:t>
      </w:r>
      <w:r w:rsidRPr="004B4F6D">
        <w:rPr>
          <w:color w:val="FF0000"/>
        </w:rPr>
        <w:t>主程序放在这个文件里面</w:t>
      </w:r>
      <w:r w:rsidR="004B4F6D">
        <w:rPr>
          <w:rFonts w:hint="eastAsia"/>
          <w:color w:val="FF0000"/>
        </w:rPr>
        <w:t>。</w:t>
      </w:r>
    </w:p>
    <w:p w:rsidR="00626F77" w:rsidRDefault="00626F77" w:rsidP="00626F77">
      <w:pPr>
        <w:pStyle w:val="a4"/>
      </w:pPr>
    </w:p>
    <w:p w:rsidR="00626F77" w:rsidRDefault="00626F77" w:rsidP="00626F77">
      <w:pPr>
        <w:pStyle w:val="a4"/>
      </w:pPr>
      <w:r>
        <w:t>Interpolation</w:t>
      </w:r>
    </w:p>
    <w:p w:rsidR="00626F77" w:rsidRDefault="00626F77" w:rsidP="00626F77">
      <w:pPr>
        <w:pStyle w:val="a4"/>
      </w:pPr>
      <w:r>
        <w:t>插补模块</w:t>
      </w:r>
    </w:p>
    <w:p w:rsidR="00626F77" w:rsidRDefault="00626F77" w:rsidP="00626F77">
      <w:pPr>
        <w:pStyle w:val="a4"/>
      </w:pPr>
    </w:p>
    <w:p w:rsidR="00626F77" w:rsidRDefault="00626F77" w:rsidP="00626F77">
      <w:pPr>
        <w:pStyle w:val="a4"/>
      </w:pPr>
      <w:r>
        <w:t>PostProcessing</w:t>
      </w:r>
    </w:p>
    <w:p w:rsidR="00626F77" w:rsidRDefault="00626F77" w:rsidP="00626F77">
      <w:pPr>
        <w:pStyle w:val="a4"/>
      </w:pPr>
      <w:r>
        <w:t>后置处理模块</w:t>
      </w:r>
    </w:p>
    <w:p w:rsidR="00626F77" w:rsidRDefault="00626F77" w:rsidP="00626F77">
      <w:pPr>
        <w:pStyle w:val="a4"/>
      </w:pPr>
    </w:p>
    <w:p w:rsidR="00626F77" w:rsidRDefault="00626F77" w:rsidP="00626F77">
      <w:pPr>
        <w:pStyle w:val="a4"/>
      </w:pPr>
      <w:r>
        <w:t>ToolPathLoad</w:t>
      </w:r>
    </w:p>
    <w:p w:rsidR="00626F77" w:rsidRDefault="00626F77" w:rsidP="00626F77">
      <w:pPr>
        <w:pStyle w:val="a4"/>
      </w:pPr>
      <w:r>
        <w:t>路径文件输入模块</w:t>
      </w:r>
    </w:p>
    <w:p w:rsidR="00626F77" w:rsidRDefault="00626F77" w:rsidP="00626F77">
      <w:pPr>
        <w:pStyle w:val="a4"/>
      </w:pPr>
    </w:p>
    <w:p w:rsidR="00626F77" w:rsidRDefault="00626F77" w:rsidP="00626F77">
      <w:pPr>
        <w:pStyle w:val="a4"/>
      </w:pPr>
      <w:r>
        <w:t>ToolPathSmoothing</w:t>
      </w:r>
    </w:p>
    <w:p w:rsidR="00626F77" w:rsidRDefault="00626F77" w:rsidP="00626F77">
      <w:pPr>
        <w:pStyle w:val="a4"/>
      </w:pPr>
      <w:r>
        <w:t>路径光顺模块</w:t>
      </w:r>
    </w:p>
    <w:p w:rsidR="00BE5FF3" w:rsidRDefault="00BE5FF3" w:rsidP="00626F77">
      <w:pPr>
        <w:pStyle w:val="a4"/>
      </w:pPr>
    </w:p>
    <w:p w:rsidR="00BE5FF3" w:rsidRDefault="00BE5FF3" w:rsidP="00626F77">
      <w:pPr>
        <w:pStyle w:val="a4"/>
      </w:pPr>
      <w:r>
        <w:t>各个模块的功能在子文件夹内部实现好</w:t>
      </w:r>
      <w:r>
        <w:rPr>
          <w:rFonts w:hint="eastAsia"/>
        </w:rPr>
        <w:t>，</w:t>
      </w:r>
      <w:r>
        <w:t>在</w:t>
      </w:r>
      <w:r>
        <w:t>GUI</w:t>
      </w:r>
      <w:r>
        <w:t>文件夹进行调用</w:t>
      </w:r>
      <w:r w:rsidR="008A6E3F">
        <w:rPr>
          <w:rFonts w:hint="eastAsia"/>
        </w:rPr>
        <w:t>。</w:t>
      </w:r>
    </w:p>
    <w:p w:rsidR="0056300D" w:rsidRDefault="00C02AAA" w:rsidP="0056300D">
      <w:pPr>
        <w:pStyle w:val="1"/>
      </w:pPr>
      <w:r>
        <w:t>选项卡</w:t>
      </w:r>
    </w:p>
    <w:p w:rsidR="00C02AAA" w:rsidRDefault="00C02AAA" w:rsidP="00C02AAA">
      <w:pPr>
        <w:pStyle w:val="a4"/>
      </w:pPr>
      <w:r>
        <w:t>MATLAB</w:t>
      </w:r>
      <w:r>
        <w:t>里没有现成可用的选项卡控件</w:t>
      </w:r>
      <w:r>
        <w:rPr>
          <w:rFonts w:hint="eastAsia"/>
        </w:rPr>
        <w:t>，</w:t>
      </w:r>
      <w:r>
        <w:t>但可以使用其他方式进行模拟这样的效果</w:t>
      </w:r>
      <w:r>
        <w:rPr>
          <w:rFonts w:hint="eastAsia"/>
        </w:rPr>
        <w:t>。</w:t>
      </w:r>
      <w:r w:rsidR="00333853">
        <w:rPr>
          <w:rFonts w:hint="eastAsia"/>
        </w:rPr>
        <w:t>具体做法如下：</w:t>
      </w:r>
    </w:p>
    <w:p w:rsidR="00333853" w:rsidRDefault="00333853" w:rsidP="00C02AAA">
      <w:pPr>
        <w:pStyle w:val="a4"/>
        <w:rPr>
          <w:rFonts w:hint="eastAsia"/>
        </w:rPr>
      </w:pPr>
      <w:r>
        <w:t>根据模块数量</w:t>
      </w:r>
      <w:r>
        <w:rPr>
          <w:rFonts w:hint="eastAsia"/>
        </w:rPr>
        <w:t>，</w:t>
      </w:r>
      <w:r>
        <w:t>建立相应的面板控件及开关按键</w:t>
      </w:r>
      <w:r>
        <w:rPr>
          <w:rFonts w:hint="eastAsia"/>
        </w:rPr>
        <w:t>。</w:t>
      </w:r>
      <w:r>
        <w:t>在一个开关按键触发后</w:t>
      </w:r>
      <w:r>
        <w:rPr>
          <w:rFonts w:hint="eastAsia"/>
        </w:rPr>
        <w:t>，</w:t>
      </w:r>
      <w:r>
        <w:t>将另外</w:t>
      </w:r>
      <w:r>
        <w:lastRenderedPageBreak/>
        <w:t>几个开关按键值设为</w:t>
      </w:r>
      <w:r>
        <w:rPr>
          <w:rFonts w:hint="eastAsia"/>
        </w:rPr>
        <w:t>0</w:t>
      </w:r>
      <w:r>
        <w:rPr>
          <w:rFonts w:hint="eastAsia"/>
        </w:rPr>
        <w:t>，并将字体加粗字号加大，再显示其对应的面板，而将其他面板可视属性变为不可见，并且几个面板大小、位置设为一样的，这样最后看起来效果就是选项卡了。</w:t>
      </w:r>
    </w:p>
    <w:p w:rsidR="00FE0BF2" w:rsidRDefault="00FE0BF2" w:rsidP="00FE0BF2">
      <w:pPr>
        <w:pStyle w:val="1"/>
      </w:pPr>
      <w:r>
        <w:rPr>
          <w:rFonts w:hint="eastAsia"/>
        </w:rPr>
        <w:t>数据保存</w:t>
      </w:r>
    </w:p>
    <w:p w:rsidR="00FE0BF2" w:rsidRDefault="00FE0BF2" w:rsidP="00FE0BF2">
      <w:pPr>
        <w:pStyle w:val="a4"/>
        <w:rPr>
          <w:rFonts w:hint="eastAsia"/>
        </w:rPr>
      </w:pPr>
      <w:r>
        <w:t>大部分计算结果都保存在</w:t>
      </w:r>
      <w:r>
        <w:t>handles</w:t>
      </w:r>
      <w:r>
        <w:t>结构体中</w:t>
      </w:r>
      <w:r>
        <w:rPr>
          <w:rFonts w:hint="eastAsia"/>
        </w:rPr>
        <w:t>。</w:t>
      </w:r>
      <w:r w:rsidR="00DA062B">
        <w:rPr>
          <w:rFonts w:hint="eastAsia"/>
        </w:rPr>
        <w:t>在保存文件的时候，数据全部保存在</w:t>
      </w:r>
      <w:r w:rsidR="00DA062B">
        <w:rPr>
          <w:rFonts w:hint="eastAsia"/>
        </w:rPr>
        <w:t>Data</w:t>
      </w:r>
      <w:r w:rsidR="00DA062B">
        <w:rPr>
          <w:rFonts w:hint="eastAsia"/>
        </w:rPr>
        <w:t>文件夹内，并且每天根据日期命名一个新的文件夹。在日期文件夹内，再根据模块分文件夹存储数据，</w:t>
      </w:r>
      <w:proofErr w:type="gramStart"/>
      <w:r w:rsidR="00DA062B">
        <w:rPr>
          <w:rFonts w:hint="eastAsia"/>
        </w:rPr>
        <w:t>如刀路光顺</w:t>
      </w:r>
      <w:proofErr w:type="gramEnd"/>
      <w:r w:rsidR="00DA062B">
        <w:rPr>
          <w:rFonts w:hint="eastAsia"/>
        </w:rPr>
        <w:t>输出的文件存放在</w:t>
      </w:r>
      <w:r w:rsidR="00DA062B">
        <w:rPr>
          <w:rFonts w:hint="eastAsia"/>
        </w:rPr>
        <w:t>smoothpath</w:t>
      </w:r>
      <w:r w:rsidR="00DA062B">
        <w:rPr>
          <w:rFonts w:hint="eastAsia"/>
        </w:rPr>
        <w:t>中。</w:t>
      </w:r>
    </w:p>
    <w:p w:rsidR="00DA062B" w:rsidRPr="00DA062B" w:rsidRDefault="00DA062B" w:rsidP="00FE0BF2">
      <w:pPr>
        <w:pStyle w:val="a4"/>
        <w:rPr>
          <w:rFonts w:hint="eastAsia"/>
        </w:rPr>
      </w:pPr>
      <w:r>
        <w:t>在存储文件时先判断文件夹是否存在</w:t>
      </w:r>
      <w:r>
        <w:rPr>
          <w:rFonts w:hint="eastAsia"/>
        </w:rPr>
        <w:t>，</w:t>
      </w:r>
      <w:r>
        <w:t>如果不存在则创建文件</w:t>
      </w:r>
      <w:r>
        <w:rPr>
          <w:rFonts w:hint="eastAsia"/>
        </w:rPr>
        <w:t>。</w:t>
      </w:r>
      <w:r>
        <w:t>在</w:t>
      </w:r>
      <w:r w:rsidR="00C751EB">
        <w:t>同一模块中的不同算法得到的数据命名方式不一样</w:t>
      </w:r>
      <w:r w:rsidR="00C751EB">
        <w:rPr>
          <w:rFonts w:hint="eastAsia"/>
        </w:rPr>
        <w:t>，</w:t>
      </w:r>
      <w:r w:rsidR="00C751EB">
        <w:t>采用</w:t>
      </w:r>
      <w:r w:rsidR="00C751EB">
        <w:rPr>
          <w:rFonts w:hint="eastAsia"/>
        </w:rPr>
        <w:t>“</w:t>
      </w:r>
      <w:r w:rsidR="00C751EB">
        <w:t>算法</w:t>
      </w:r>
      <w:r w:rsidR="00C751EB">
        <w:rPr>
          <w:rFonts w:hint="eastAsia"/>
        </w:rPr>
        <w:t>+</w:t>
      </w:r>
      <w:r w:rsidR="00C751EB">
        <w:t>日期</w:t>
      </w:r>
      <w:r w:rsidR="00C751EB">
        <w:rPr>
          <w:rFonts w:hint="eastAsia"/>
        </w:rPr>
        <w:t>+</w:t>
      </w:r>
      <w:r w:rsidR="00C751EB">
        <w:t>编号</w:t>
      </w:r>
      <w:r w:rsidR="00C751EB">
        <w:rPr>
          <w:rFonts w:hint="eastAsia"/>
        </w:rPr>
        <w:t>”</w:t>
      </w:r>
      <w:r w:rsidR="00C751EB">
        <w:t>来处理</w:t>
      </w:r>
      <w:r w:rsidR="00C751EB">
        <w:rPr>
          <w:rFonts w:hint="eastAsia"/>
        </w:rPr>
        <w:t>，</w:t>
      </w:r>
      <w:r w:rsidR="00C751EB">
        <w:t>先通过</w:t>
      </w:r>
      <w:r w:rsidR="00C751EB">
        <w:t>exist</w:t>
      </w:r>
      <w:r w:rsidR="00C751EB">
        <w:t>命令判断当前文件是否存在</w:t>
      </w:r>
      <w:r w:rsidR="00C751EB">
        <w:rPr>
          <w:rFonts w:hint="eastAsia"/>
        </w:rPr>
        <w:t>，</w:t>
      </w:r>
      <w:r w:rsidR="00C751EB">
        <w:t>如果存在则编号</w:t>
      </w:r>
      <w:r w:rsidR="00C751EB">
        <w:rPr>
          <w:rFonts w:hint="eastAsia"/>
        </w:rPr>
        <w:t>+</w:t>
      </w:r>
      <w:r w:rsidR="00C751EB">
        <w:t>1</w:t>
      </w:r>
      <w:r w:rsidR="00C751EB">
        <w:rPr>
          <w:rFonts w:hint="eastAsia"/>
        </w:rPr>
        <w:t>，这部分可以</w:t>
      </w:r>
      <w:proofErr w:type="gramStart"/>
      <w:r w:rsidR="00C751EB">
        <w:rPr>
          <w:rFonts w:hint="eastAsia"/>
        </w:rPr>
        <w:t>参考刀路光顺</w:t>
      </w:r>
      <w:proofErr w:type="gramEnd"/>
      <w:r w:rsidR="00C751EB">
        <w:rPr>
          <w:rFonts w:hint="eastAsia"/>
        </w:rPr>
        <w:t>模块中的保存文件按键。</w:t>
      </w:r>
    </w:p>
    <w:p w:rsidR="00FE0BF2" w:rsidRDefault="00FE0BF2" w:rsidP="00DA062B">
      <w:pPr>
        <w:pStyle w:val="1"/>
      </w:pPr>
      <w:proofErr w:type="gramStart"/>
      <w:r>
        <w:t>刀路文件</w:t>
      </w:r>
      <w:proofErr w:type="gramEnd"/>
      <w:r>
        <w:t>读取</w:t>
      </w:r>
    </w:p>
    <w:p w:rsidR="00FE0BF2" w:rsidRDefault="00FE0BF2" w:rsidP="00FE0BF2">
      <w:pPr>
        <w:pStyle w:val="a4"/>
      </w:pPr>
      <w:r>
        <w:t>第一个刀具路径文件读取后</w:t>
      </w:r>
      <w:r>
        <w:rPr>
          <w:rFonts w:hint="eastAsia"/>
        </w:rPr>
        <w:t>，</w:t>
      </w:r>
      <w:r>
        <w:t>保存两个结果</w:t>
      </w:r>
      <w:r>
        <w:rPr>
          <w:rFonts w:hint="eastAsia"/>
        </w:rPr>
        <w:t>，</w:t>
      </w:r>
      <w:r>
        <w:t>一个是文件路径和文件名</w:t>
      </w:r>
      <w:r>
        <w:rPr>
          <w:rFonts w:hint="eastAsia"/>
        </w:rPr>
        <w:t>，</w:t>
      </w:r>
      <w:r>
        <w:t>一个是读取到的离散刀位点信息</w:t>
      </w:r>
      <w:r>
        <w:rPr>
          <w:rFonts w:hint="eastAsia"/>
        </w:rPr>
        <w:t>。</w:t>
      </w:r>
    </w:p>
    <w:p w:rsidR="00FE0BF2" w:rsidRDefault="00FE0BF2" w:rsidP="00FE0BF2">
      <w:pPr>
        <w:pStyle w:val="a4"/>
      </w:pPr>
      <w:r>
        <w:t>刀具路径文件路径和文件名保存在</w:t>
      </w:r>
      <w:r w:rsidRPr="00FE0BF2">
        <w:t>handles.linearpath.filename</w:t>
      </w:r>
      <w:r>
        <w:rPr>
          <w:rFonts w:hint="eastAsia"/>
        </w:rPr>
        <w:t>，里面是目录和文件合并后得到的绝对路径的文件名。</w:t>
      </w:r>
    </w:p>
    <w:p w:rsidR="00FE0BF2" w:rsidRDefault="00FE0BF2" w:rsidP="00FE0BF2">
      <w:pPr>
        <w:pStyle w:val="a4"/>
      </w:pPr>
      <w:r>
        <w:t>线性刀具路径读取得到的数据</w:t>
      </w:r>
      <w:r>
        <w:rPr>
          <w:rFonts w:hint="eastAsia"/>
        </w:rPr>
        <w:t>，</w:t>
      </w:r>
      <w:r>
        <w:t>保存在</w:t>
      </w:r>
      <w:r w:rsidRPr="00FE0BF2">
        <w:t>handles.linearpath.data</w:t>
      </w:r>
      <w:r>
        <w:t>中</w:t>
      </w:r>
      <w:r>
        <w:rPr>
          <w:rFonts w:hint="eastAsia"/>
        </w:rPr>
        <w:t>，以</w:t>
      </w:r>
      <w:r>
        <w:rPr>
          <w:rFonts w:hint="eastAsia"/>
        </w:rPr>
        <w:t>N</w:t>
      </w:r>
      <w:r>
        <w:t>*6</w:t>
      </w:r>
      <w:r>
        <w:t>格式保存的二维数组</w:t>
      </w:r>
      <w:r>
        <w:rPr>
          <w:rFonts w:hint="eastAsia"/>
        </w:rPr>
        <w:t>。</w:t>
      </w:r>
    </w:p>
    <w:p w:rsidR="00DD2B1C" w:rsidRDefault="00DD2B1C" w:rsidP="00FE0BF2">
      <w:pPr>
        <w:pStyle w:val="a4"/>
      </w:pPr>
      <w:r>
        <w:rPr>
          <w:rFonts w:hint="eastAsia"/>
        </w:rPr>
        <w:t>这部分有一个“打开”按键，即打开编辑要读入的数据文件。由于本程序最终要脱离</w:t>
      </w:r>
      <w:r>
        <w:rPr>
          <w:rFonts w:hint="eastAsia"/>
        </w:rPr>
        <w:t>matlab</w:t>
      </w:r>
      <w:r>
        <w:rPr>
          <w:rFonts w:hint="eastAsia"/>
        </w:rPr>
        <w:t>运行，因此采用</w:t>
      </w:r>
      <w:r>
        <w:rPr>
          <w:rFonts w:hint="eastAsia"/>
        </w:rPr>
        <w:t>open</w:t>
      </w:r>
      <w:r>
        <w:rPr>
          <w:rFonts w:hint="eastAsia"/>
        </w:rPr>
        <w:t>函数在生成</w:t>
      </w:r>
      <w:r>
        <w:rPr>
          <w:rFonts w:hint="eastAsia"/>
        </w:rPr>
        <w:t>exe</w:t>
      </w:r>
      <w:r>
        <w:rPr>
          <w:rFonts w:hint="eastAsia"/>
        </w:rPr>
        <w:t>之后将不能正常打开。为解决这个问题，采用调用</w:t>
      </w:r>
      <w:r>
        <w:rPr>
          <w:rFonts w:hint="eastAsia"/>
        </w:rPr>
        <w:t>windows</w:t>
      </w:r>
      <w:r>
        <w:rPr>
          <w:rFonts w:hint="eastAsia"/>
        </w:rPr>
        <w:t>自带的记事本</w:t>
      </w:r>
      <w:r>
        <w:rPr>
          <w:rFonts w:hint="eastAsia"/>
        </w:rPr>
        <w:t>note</w:t>
      </w:r>
      <w:r>
        <w:t>pad</w:t>
      </w:r>
      <w:r>
        <w:t>软件打开</w:t>
      </w:r>
      <w:r>
        <w:rPr>
          <w:rFonts w:hint="eastAsia"/>
        </w:rPr>
        <w:t>，</w:t>
      </w:r>
      <w:r>
        <w:t>这部分代码如下处理</w:t>
      </w:r>
      <w:r>
        <w:rPr>
          <w:rFonts w:hint="eastAsia"/>
        </w:rPr>
        <w:t>：</w:t>
      </w:r>
    </w:p>
    <w:p w:rsidR="00DD2B1C" w:rsidRDefault="00DD2B1C" w:rsidP="00DD2B1C">
      <w:pPr>
        <w:pStyle w:val="a4"/>
        <w:rPr>
          <w:rFonts w:hint="eastAsia"/>
        </w:rPr>
      </w:pPr>
      <w:r>
        <w:rPr>
          <w:rFonts w:hint="eastAsia"/>
        </w:rPr>
        <w:t xml:space="preserve">currentfold = cd;   % </w:t>
      </w:r>
      <w:r>
        <w:rPr>
          <w:rFonts w:hint="eastAsia"/>
        </w:rPr>
        <w:t>获取当前路径</w:t>
      </w:r>
    </w:p>
    <w:p w:rsidR="00DD2B1C" w:rsidRDefault="00DD2B1C" w:rsidP="00DD2B1C">
      <w:pPr>
        <w:pStyle w:val="a4"/>
      </w:pPr>
      <w:r>
        <w:t xml:space="preserve">% </w:t>
      </w:r>
      <w:proofErr w:type="gramStart"/>
      <w:r>
        <w:t>system(</w:t>
      </w:r>
      <w:proofErr w:type="gramEnd"/>
      <w:r>
        <w:t>'notepad handles.linearpath.filename &amp;');</w:t>
      </w:r>
    </w:p>
    <w:p w:rsidR="00DD2B1C" w:rsidRDefault="00DD2B1C" w:rsidP="00DD2B1C">
      <w:pPr>
        <w:pStyle w:val="a4"/>
      </w:pPr>
      <w:proofErr w:type="gramStart"/>
      <w:r>
        <w:t>str</w:t>
      </w:r>
      <w:proofErr w:type="gramEnd"/>
      <w:r>
        <w:t xml:space="preserve"> = ['dos(' '''notepad ' handles.linearpath.filename ' &amp;'');'];</w:t>
      </w:r>
    </w:p>
    <w:p w:rsidR="00DD2B1C" w:rsidRDefault="00DD2B1C" w:rsidP="00DD2B1C">
      <w:pPr>
        <w:pStyle w:val="a4"/>
        <w:rPr>
          <w:rFonts w:hint="eastAsia"/>
        </w:rPr>
      </w:pPr>
      <w:r>
        <w:rPr>
          <w:rFonts w:hint="eastAsia"/>
        </w:rPr>
        <w:t xml:space="preserve">eval(str);          % </w:t>
      </w:r>
      <w:r>
        <w:rPr>
          <w:rFonts w:hint="eastAsia"/>
        </w:rPr>
        <w:t>调用</w:t>
      </w:r>
      <w:r>
        <w:rPr>
          <w:rFonts w:hint="eastAsia"/>
        </w:rPr>
        <w:t>windows</w:t>
      </w:r>
      <w:r>
        <w:rPr>
          <w:rFonts w:hint="eastAsia"/>
        </w:rPr>
        <w:t>自带的记事本软件打开文本</w:t>
      </w:r>
    </w:p>
    <w:p w:rsidR="00DD2B1C" w:rsidRDefault="00DD2B1C" w:rsidP="00DD2B1C">
      <w:pPr>
        <w:pStyle w:val="a4"/>
        <w:rPr>
          <w:rFonts w:hint="eastAsia"/>
        </w:rPr>
      </w:pPr>
      <w:r>
        <w:rPr>
          <w:rFonts w:hint="eastAsia"/>
        </w:rPr>
        <w:t xml:space="preserve">cd(currentfold);    % </w:t>
      </w:r>
      <w:r>
        <w:rPr>
          <w:rFonts w:hint="eastAsia"/>
        </w:rPr>
        <w:t>由于调用</w:t>
      </w:r>
      <w:r>
        <w:rPr>
          <w:rFonts w:hint="eastAsia"/>
        </w:rPr>
        <w:t>notepad.exe</w:t>
      </w:r>
      <w:r>
        <w:rPr>
          <w:rFonts w:hint="eastAsia"/>
        </w:rPr>
        <w:t>后目录会切换到</w:t>
      </w:r>
      <w:r>
        <w:rPr>
          <w:rFonts w:hint="eastAsia"/>
        </w:rPr>
        <w:t>C</w:t>
      </w:r>
      <w:r>
        <w:t>:\windows\</w:t>
      </w:r>
      <w:r>
        <w:rPr>
          <w:rFonts w:hint="eastAsia"/>
        </w:rPr>
        <w:t>system32</w:t>
      </w:r>
      <w:r>
        <w:rPr>
          <w:rFonts w:hint="eastAsia"/>
        </w:rPr>
        <w:t>中去，这里又切换回来</w:t>
      </w:r>
      <w:r w:rsidR="00EF1AE0">
        <w:rPr>
          <w:rFonts w:hint="eastAsia"/>
        </w:rPr>
        <w:t>。</w:t>
      </w:r>
    </w:p>
    <w:p w:rsidR="00333853" w:rsidRDefault="00333853" w:rsidP="00333853">
      <w:pPr>
        <w:pStyle w:val="21"/>
        <w:spacing w:before="120" w:after="120"/>
        <w:rPr>
          <w:rFonts w:hint="eastAsia"/>
        </w:rPr>
      </w:pPr>
      <w:proofErr w:type="gramStart"/>
      <w:r>
        <w:rPr>
          <w:rFonts w:hint="eastAsia"/>
        </w:rPr>
        <w:t>刀路光顺</w:t>
      </w:r>
      <w:proofErr w:type="gramEnd"/>
    </w:p>
    <w:p w:rsidR="00333853" w:rsidRDefault="00333853" w:rsidP="00333853">
      <w:pPr>
        <w:pStyle w:val="a4"/>
      </w:pPr>
      <w:r>
        <w:t>这部分数据全部保存在</w:t>
      </w:r>
      <w:r w:rsidRPr="00333853">
        <w:t>handles.smoothpath</w:t>
      </w:r>
      <w:r>
        <w:t>中</w:t>
      </w:r>
      <w:r>
        <w:rPr>
          <w:rFonts w:hint="eastAsia"/>
        </w:rPr>
        <w:t>。对应于各种算法，再建立内部数据，通过变量</w:t>
      </w:r>
      <w:r w:rsidRPr="00333853">
        <w:t>handles.smoothpath.method</w:t>
      </w:r>
      <w:r>
        <w:t>确定算法类型</w:t>
      </w:r>
      <w:r>
        <w:rPr>
          <w:rFonts w:hint="eastAsia"/>
        </w:rPr>
        <w:t>。如对偶四元数插值算法，数据保存在</w:t>
      </w:r>
      <w:r w:rsidRPr="00333853">
        <w:t>handles.smoothpath.dualquatpath</w:t>
      </w:r>
      <w:r>
        <w:t>中</w:t>
      </w:r>
      <w:r>
        <w:rPr>
          <w:rFonts w:hint="eastAsia"/>
        </w:rPr>
        <w:t>，这部分数据如下：</w:t>
      </w:r>
    </w:p>
    <w:p w:rsidR="00333853" w:rsidRDefault="00333853" w:rsidP="00333853">
      <w:pPr>
        <w:pStyle w:val="a4"/>
      </w:pPr>
      <w:r>
        <w:rPr>
          <w:noProof/>
        </w:rPr>
        <w:lastRenderedPageBreak/>
        <w:drawing>
          <wp:inline distT="0" distB="0" distL="0" distR="0" wp14:anchorId="3128505B" wp14:editId="2058D2D5">
            <wp:extent cx="5759450" cy="3684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3" w:rsidRDefault="00333853" w:rsidP="00333853">
      <w:pPr>
        <w:pStyle w:val="a4"/>
      </w:pPr>
      <w:r>
        <w:t>其中蓝色部分在对偶四元数插值中没有</w:t>
      </w:r>
      <w:r>
        <w:rPr>
          <w:rFonts w:hint="eastAsia"/>
        </w:rPr>
        <w:t>。</w:t>
      </w:r>
    </w:p>
    <w:p w:rsidR="00333853" w:rsidRDefault="00333853" w:rsidP="00333853">
      <w:pPr>
        <w:pStyle w:val="a4"/>
      </w:pPr>
      <w:r>
        <w:t>Yuen</w:t>
      </w:r>
      <w:r>
        <w:t>的四样条插值算法数据保存如下</w:t>
      </w:r>
      <w:r>
        <w:rPr>
          <w:rFonts w:hint="eastAsia"/>
        </w:rPr>
        <w:t>：</w:t>
      </w:r>
    </w:p>
    <w:p w:rsidR="00333853" w:rsidRDefault="00333853" w:rsidP="00333853">
      <w:pPr>
        <w:pStyle w:val="a4"/>
      </w:pPr>
      <w:r>
        <w:rPr>
          <w:noProof/>
        </w:rPr>
        <w:drawing>
          <wp:inline distT="0" distB="0" distL="0" distR="0" wp14:anchorId="276A0527" wp14:editId="303A39A6">
            <wp:extent cx="5759450" cy="3150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3" w:rsidRDefault="00333853" w:rsidP="00333853">
      <w:pPr>
        <w:pStyle w:val="a4"/>
      </w:pPr>
      <w:r>
        <w:t>三样条插值</w:t>
      </w:r>
      <w:r>
        <w:rPr>
          <w:rFonts w:hint="eastAsia"/>
        </w:rPr>
        <w:t>和双样条插值分别如下：</w:t>
      </w:r>
    </w:p>
    <w:p w:rsidR="00333853" w:rsidRPr="00333853" w:rsidRDefault="00333853" w:rsidP="00333853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245B7D1" wp14:editId="4D5CECF6">
            <wp:extent cx="4495800" cy="3343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53" w:rsidRPr="00333853" w:rsidRDefault="00EF1AE0" w:rsidP="00333853">
      <w:pPr>
        <w:pStyle w:val="a4"/>
        <w:rPr>
          <w:rFonts w:hint="eastAsia"/>
        </w:rPr>
      </w:pPr>
      <w:r>
        <w:rPr>
          <w:rFonts w:hint="eastAsia"/>
        </w:rPr>
        <w:t>为提示错误，这里采用</w:t>
      </w:r>
      <w:r>
        <w:rPr>
          <w:rFonts w:hint="eastAsia"/>
        </w:rPr>
        <w:t>try</w:t>
      </w:r>
      <w:r>
        <w:t xml:space="preserve"> catch</w:t>
      </w:r>
      <w:r>
        <w:t>来捕捉异常</w:t>
      </w:r>
      <w:r>
        <w:rPr>
          <w:rFonts w:hint="eastAsia"/>
        </w:rPr>
        <w:t>，</w:t>
      </w:r>
      <w:r>
        <w:t>一旦异常发生</w:t>
      </w:r>
      <w:r>
        <w:rPr>
          <w:rFonts w:hint="eastAsia"/>
        </w:rPr>
        <w:t>，</w:t>
      </w:r>
      <w:r>
        <w:t>则弹出提示框</w:t>
      </w:r>
      <w:r>
        <w:rPr>
          <w:rFonts w:hint="eastAsia"/>
        </w:rPr>
        <w:t>。</w:t>
      </w:r>
      <w:r w:rsidR="002D621C">
        <w:rPr>
          <w:rFonts w:hint="eastAsia"/>
        </w:rPr>
        <w:t>在需要输入参数的地方，采用</w:t>
      </w:r>
      <w:r w:rsidR="002D621C">
        <w:rPr>
          <w:rFonts w:hint="eastAsia"/>
        </w:rPr>
        <w:t>isnan</w:t>
      </w:r>
      <w:r w:rsidR="002D621C">
        <w:rPr>
          <w:rFonts w:hint="eastAsia"/>
        </w:rPr>
        <w:t>函数判断经过</w:t>
      </w:r>
      <w:r w:rsidR="002D621C">
        <w:rPr>
          <w:rFonts w:hint="eastAsia"/>
        </w:rPr>
        <w:t>str</w:t>
      </w:r>
      <w:r w:rsidR="002D621C">
        <w:t>2double</w:t>
      </w:r>
      <w:r w:rsidR="002D621C">
        <w:t>后是否是</w:t>
      </w:r>
      <w:r w:rsidR="002D621C">
        <w:rPr>
          <w:rFonts w:hint="eastAsia"/>
        </w:rPr>
        <w:t>NaN</w:t>
      </w:r>
      <w:r w:rsidR="002D621C">
        <w:rPr>
          <w:rFonts w:hint="eastAsia"/>
        </w:rPr>
        <w:t>，如果是</w:t>
      </w:r>
      <w:r w:rsidR="002D621C">
        <w:rPr>
          <w:rFonts w:hint="eastAsia"/>
        </w:rPr>
        <w:t>NaN</w:t>
      </w:r>
      <w:r w:rsidR="002D621C">
        <w:rPr>
          <w:rFonts w:hint="eastAsia"/>
        </w:rPr>
        <w:t>则弹出提示框。</w:t>
      </w:r>
      <w:bookmarkStart w:id="0" w:name="_GoBack"/>
      <w:bookmarkEnd w:id="0"/>
    </w:p>
    <w:sectPr w:rsidR="00333853" w:rsidRPr="00333853" w:rsidSect="00210ABF">
      <w:headerReference w:type="default" r:id="rId11"/>
      <w:footerReference w:type="default" r:id="rId12"/>
      <w:endnotePr>
        <w:numFmt w:val="decimal"/>
      </w:endnotePr>
      <w:pgSz w:w="11906" w:h="16838" w:code="9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0A2" w:rsidRPr="008018A4" w:rsidRDefault="009A30A2" w:rsidP="008018A4">
      <w:pPr>
        <w:pStyle w:val="ab"/>
        <w:spacing w:line="14" w:lineRule="exact"/>
      </w:pPr>
    </w:p>
  </w:endnote>
  <w:endnote w:type="continuationSeparator" w:id="0">
    <w:p w:rsidR="009A30A2" w:rsidRPr="008018A4" w:rsidRDefault="009A30A2" w:rsidP="008018A4">
      <w:pPr>
        <w:pStyle w:val="ab"/>
        <w:spacing w:line="14" w:lineRule="exact"/>
      </w:pPr>
    </w:p>
  </w:endnote>
  <w:endnote w:type="continuationNotice" w:id="1">
    <w:p w:rsidR="009A30A2" w:rsidRPr="008018A4" w:rsidRDefault="009A30A2" w:rsidP="008018A4">
      <w:pPr>
        <w:pStyle w:val="ab"/>
        <w:spacing w:line="14" w:lineRule="exac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6D349B27-B3A3-4338-92A7-5F864F2172BE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2BE" w:rsidRDefault="00F822BE" w:rsidP="00F822BE">
    <w:pPr>
      <w:pStyle w:val="ab"/>
      <w:jc w:val="center"/>
    </w:pPr>
    <w:r>
      <w:rPr>
        <w:rFonts w:hint="eastAsia"/>
      </w:rPr>
      <w:t>第</w:t>
    </w:r>
    <w:r w:rsidRPr="00F822BE">
      <w:rPr>
        <w:rFonts w:ascii="Times New Roman" w:hAnsi="Times New Roman" w:cs="Times New Roman"/>
      </w:rPr>
      <w:fldChar w:fldCharType="begin"/>
    </w:r>
    <w:r w:rsidRPr="00F822BE">
      <w:rPr>
        <w:rFonts w:ascii="Times New Roman" w:hAnsi="Times New Roman" w:cs="Times New Roman"/>
      </w:rPr>
      <w:instrText>PAGE   \* MERGEFORMAT</w:instrText>
    </w:r>
    <w:r w:rsidRPr="00F822BE">
      <w:rPr>
        <w:rFonts w:ascii="Times New Roman" w:hAnsi="Times New Roman" w:cs="Times New Roman"/>
      </w:rPr>
      <w:fldChar w:fldCharType="separate"/>
    </w:r>
    <w:r w:rsidR="002D621C" w:rsidRPr="002D621C">
      <w:rPr>
        <w:rFonts w:ascii="Times New Roman" w:hAnsi="Times New Roman" w:cs="Times New Roman"/>
        <w:noProof/>
        <w:lang w:val="zh-CN"/>
      </w:rPr>
      <w:t>3</w:t>
    </w:r>
    <w:r w:rsidRPr="00F822BE">
      <w:rPr>
        <w:rFonts w:ascii="Times New Roman" w:hAnsi="Times New Roman" w:cs="Times New Roma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0A2" w:rsidRDefault="009A30A2" w:rsidP="00EE33F1">
      <w:r>
        <w:separator/>
      </w:r>
    </w:p>
    <w:p w:rsidR="009A30A2" w:rsidRDefault="009A30A2"/>
  </w:footnote>
  <w:footnote w:type="continuationSeparator" w:id="0">
    <w:p w:rsidR="009A30A2" w:rsidRDefault="009A30A2" w:rsidP="00EE33F1">
      <w:r>
        <w:continuationSeparator/>
      </w:r>
    </w:p>
    <w:p w:rsidR="009A30A2" w:rsidRDefault="009A30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0A4" w:rsidRPr="00EE33F1" w:rsidRDefault="00A63AE3" w:rsidP="00F822BE">
    <w:pPr>
      <w:pStyle w:val="aa"/>
      <w:pBdr>
        <w:bottom w:val="single" w:sz="4" w:space="1" w:color="auto"/>
      </w:pBdr>
    </w:pPr>
    <w:r>
      <w:t>华中科技大学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49"/>
      </v:shape>
    </w:pict>
  </w:numPicBullet>
  <w:abstractNum w:abstractNumId="0">
    <w:nsid w:val="FFFFFF7C"/>
    <w:multiLevelType w:val="singleLevel"/>
    <w:tmpl w:val="42D2CA3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1902FC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D2AD07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5FEA2F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34A2B3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ACA5DBC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B5C477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49A7B9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578AE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0B415E2C"/>
    <w:multiLevelType w:val="hybridMultilevel"/>
    <w:tmpl w:val="702A6500"/>
    <w:lvl w:ilvl="0" w:tplc="4B266C94">
      <w:start w:val="1"/>
      <w:numFmt w:val="decimal"/>
      <w:pStyle w:val="a0"/>
      <w:lvlText w:val="(%1)"/>
      <w:lvlJc w:val="left"/>
      <w:pPr>
        <w:tabs>
          <w:tab w:val="num" w:pos="600"/>
        </w:tabs>
        <w:ind w:left="0" w:firstLine="5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074021F"/>
    <w:multiLevelType w:val="hybridMultilevel"/>
    <w:tmpl w:val="5468A84E"/>
    <w:lvl w:ilvl="0" w:tplc="F78C3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4A72365"/>
    <w:multiLevelType w:val="hybridMultilevel"/>
    <w:tmpl w:val="5596F528"/>
    <w:lvl w:ilvl="0" w:tplc="8676CE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2F59E1"/>
    <w:multiLevelType w:val="hybridMultilevel"/>
    <w:tmpl w:val="142E66CA"/>
    <w:lvl w:ilvl="0" w:tplc="EF24E324">
      <w:start w:val="1"/>
      <w:numFmt w:val="bullet"/>
      <w:lvlText w:val=""/>
      <w:lvlPicBulletId w:val="0"/>
      <w:lvlJc w:val="left"/>
      <w:pPr>
        <w:tabs>
          <w:tab w:val="num" w:pos="822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3">
    <w:nsid w:val="44431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489763C"/>
    <w:multiLevelType w:val="multilevel"/>
    <w:tmpl w:val="1FB82754"/>
    <w:lvl w:ilvl="0">
      <w:start w:val="1"/>
      <w:numFmt w:val="decimal"/>
      <w:pStyle w:val="1"/>
      <w:lvlText w:val="%1"/>
      <w:lvlJc w:val="left"/>
      <w:pPr>
        <w:ind w:left="414" w:hanging="414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4C481861"/>
    <w:multiLevelType w:val="hybridMultilevel"/>
    <w:tmpl w:val="21B8E96E"/>
    <w:lvl w:ilvl="0" w:tplc="A328CFC4">
      <w:start w:val="1"/>
      <w:numFmt w:val="chineseCountingThousand"/>
      <w:pStyle w:val="a1"/>
      <w:lvlText w:val="第%1章 "/>
      <w:lvlJc w:val="center"/>
      <w:pPr>
        <w:ind w:left="420" w:hanging="420"/>
      </w:pPr>
      <w:rPr>
        <w:rFonts w:ascii="Times New Roman" w:eastAsia="黑体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47448A"/>
    <w:multiLevelType w:val="hybridMultilevel"/>
    <w:tmpl w:val="C76AC43A"/>
    <w:lvl w:ilvl="0" w:tplc="FFFFFFFF">
      <w:start w:val="1"/>
      <w:numFmt w:val="decimal"/>
      <w:lvlText w:val="（%1）"/>
      <w:lvlJc w:val="left"/>
      <w:pPr>
        <w:tabs>
          <w:tab w:val="num" w:pos="284"/>
        </w:tabs>
        <w:ind w:left="0" w:firstLine="0"/>
      </w:pPr>
      <w:rPr>
        <w:rFonts w:hint="eastAsia"/>
        <w:b w:val="0"/>
      </w:rPr>
    </w:lvl>
    <w:lvl w:ilvl="1" w:tplc="FFFFFFFF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7">
    <w:nsid w:val="5DE85FE4"/>
    <w:multiLevelType w:val="hybridMultilevel"/>
    <w:tmpl w:val="2084DF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0E208D"/>
    <w:multiLevelType w:val="hybridMultilevel"/>
    <w:tmpl w:val="62305A5E"/>
    <w:lvl w:ilvl="0" w:tplc="2F10C7B0">
      <w:start w:val="1"/>
      <w:numFmt w:val="bullet"/>
      <w:pStyle w:val="a2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254D3B4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1B6EBDC2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59E056B4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9EA0EF8E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99167370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F4BA1CD0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9F22650A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99222AD0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9">
    <w:nsid w:val="6D8D0D02"/>
    <w:multiLevelType w:val="hybridMultilevel"/>
    <w:tmpl w:val="B3AC72B8"/>
    <w:lvl w:ilvl="0" w:tplc="5832C6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F3724B7"/>
    <w:multiLevelType w:val="multilevel"/>
    <w:tmpl w:val="96187E80"/>
    <w:lvl w:ilvl="0">
      <w:start w:val="1"/>
      <w:numFmt w:val="decimal"/>
      <w:suff w:val="space"/>
      <w:lvlText w:val="[%1]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9"/>
  </w:num>
  <w:num w:numId="5">
    <w:abstractNumId w:val="18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6"/>
  </w:num>
  <w:num w:numId="14">
    <w:abstractNumId w:val="11"/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9"/>
    <w:lvlOverride w:ilvl="0">
      <w:startOverride w:val="1"/>
    </w:lvlOverride>
  </w:num>
  <w:num w:numId="31">
    <w:abstractNumId w:val="20"/>
  </w:num>
  <w:num w:numId="32">
    <w:abstractNumId w:val="20"/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10"/>
  </w:num>
  <w:num w:numId="36">
    <w:abstractNumId w:val="19"/>
  </w:num>
  <w:num w:numId="37">
    <w:abstractNumId w:val="17"/>
  </w:num>
  <w:num w:numId="3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bordersDoNotSurroundHeader/>
  <w:bordersDoNotSurroundFooter/>
  <w:proofState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F0"/>
    <w:rsid w:val="000004FB"/>
    <w:rsid w:val="0000079A"/>
    <w:rsid w:val="0000111B"/>
    <w:rsid w:val="0000145B"/>
    <w:rsid w:val="000015CA"/>
    <w:rsid w:val="00001FCE"/>
    <w:rsid w:val="000027A3"/>
    <w:rsid w:val="00002A53"/>
    <w:rsid w:val="00003FF5"/>
    <w:rsid w:val="00004101"/>
    <w:rsid w:val="00004141"/>
    <w:rsid w:val="0000433B"/>
    <w:rsid w:val="0000549C"/>
    <w:rsid w:val="000059C2"/>
    <w:rsid w:val="0000613E"/>
    <w:rsid w:val="00006AA5"/>
    <w:rsid w:val="0000741B"/>
    <w:rsid w:val="00007878"/>
    <w:rsid w:val="00010093"/>
    <w:rsid w:val="0001032E"/>
    <w:rsid w:val="000105B5"/>
    <w:rsid w:val="00011364"/>
    <w:rsid w:val="00011AFD"/>
    <w:rsid w:val="00011C9B"/>
    <w:rsid w:val="0001224F"/>
    <w:rsid w:val="000124FB"/>
    <w:rsid w:val="00012C67"/>
    <w:rsid w:val="0001316B"/>
    <w:rsid w:val="00013230"/>
    <w:rsid w:val="00015F2A"/>
    <w:rsid w:val="000163E2"/>
    <w:rsid w:val="00016C2E"/>
    <w:rsid w:val="00016C52"/>
    <w:rsid w:val="000201C6"/>
    <w:rsid w:val="00020AF9"/>
    <w:rsid w:val="00020F9B"/>
    <w:rsid w:val="00021CA6"/>
    <w:rsid w:val="00021E1C"/>
    <w:rsid w:val="00022537"/>
    <w:rsid w:val="00022A65"/>
    <w:rsid w:val="00022EC0"/>
    <w:rsid w:val="00022EC2"/>
    <w:rsid w:val="000235D0"/>
    <w:rsid w:val="0002493C"/>
    <w:rsid w:val="000257D8"/>
    <w:rsid w:val="00025BA0"/>
    <w:rsid w:val="00026840"/>
    <w:rsid w:val="0002686B"/>
    <w:rsid w:val="00026EC6"/>
    <w:rsid w:val="00027822"/>
    <w:rsid w:val="00027A40"/>
    <w:rsid w:val="00027A43"/>
    <w:rsid w:val="000301B5"/>
    <w:rsid w:val="000306C9"/>
    <w:rsid w:val="00030718"/>
    <w:rsid w:val="00030BFC"/>
    <w:rsid w:val="00032A53"/>
    <w:rsid w:val="00032D4B"/>
    <w:rsid w:val="00032FE8"/>
    <w:rsid w:val="0003352C"/>
    <w:rsid w:val="00033FDF"/>
    <w:rsid w:val="0003412E"/>
    <w:rsid w:val="00034A45"/>
    <w:rsid w:val="0003542D"/>
    <w:rsid w:val="000359CB"/>
    <w:rsid w:val="000365E2"/>
    <w:rsid w:val="00036840"/>
    <w:rsid w:val="00036AF2"/>
    <w:rsid w:val="00036E57"/>
    <w:rsid w:val="000408BD"/>
    <w:rsid w:val="00040A35"/>
    <w:rsid w:val="00040B5C"/>
    <w:rsid w:val="00041449"/>
    <w:rsid w:val="000419F6"/>
    <w:rsid w:val="0004207F"/>
    <w:rsid w:val="00042A7E"/>
    <w:rsid w:val="00042E34"/>
    <w:rsid w:val="000430A2"/>
    <w:rsid w:val="000435B2"/>
    <w:rsid w:val="0004368A"/>
    <w:rsid w:val="00044056"/>
    <w:rsid w:val="00044523"/>
    <w:rsid w:val="00045723"/>
    <w:rsid w:val="00045936"/>
    <w:rsid w:val="00045C24"/>
    <w:rsid w:val="0004611B"/>
    <w:rsid w:val="00047468"/>
    <w:rsid w:val="0004798D"/>
    <w:rsid w:val="000500D1"/>
    <w:rsid w:val="000519E6"/>
    <w:rsid w:val="00051E15"/>
    <w:rsid w:val="0005201C"/>
    <w:rsid w:val="000523F7"/>
    <w:rsid w:val="00052634"/>
    <w:rsid w:val="00052904"/>
    <w:rsid w:val="00052FF7"/>
    <w:rsid w:val="00053367"/>
    <w:rsid w:val="000533CA"/>
    <w:rsid w:val="0005381E"/>
    <w:rsid w:val="00054BFD"/>
    <w:rsid w:val="000559FE"/>
    <w:rsid w:val="00056253"/>
    <w:rsid w:val="00057279"/>
    <w:rsid w:val="0006032B"/>
    <w:rsid w:val="000606F8"/>
    <w:rsid w:val="00060AAF"/>
    <w:rsid w:val="00060B20"/>
    <w:rsid w:val="0006103A"/>
    <w:rsid w:val="000613B2"/>
    <w:rsid w:val="0006141E"/>
    <w:rsid w:val="00062218"/>
    <w:rsid w:val="0006258C"/>
    <w:rsid w:val="00062C36"/>
    <w:rsid w:val="0006361A"/>
    <w:rsid w:val="000646CC"/>
    <w:rsid w:val="000651E1"/>
    <w:rsid w:val="000653A7"/>
    <w:rsid w:val="0006556A"/>
    <w:rsid w:val="00065B3B"/>
    <w:rsid w:val="00065CA1"/>
    <w:rsid w:val="0006606A"/>
    <w:rsid w:val="0006610C"/>
    <w:rsid w:val="000665B8"/>
    <w:rsid w:val="000667B2"/>
    <w:rsid w:val="00067457"/>
    <w:rsid w:val="00067694"/>
    <w:rsid w:val="000709D3"/>
    <w:rsid w:val="000712E6"/>
    <w:rsid w:val="0007252A"/>
    <w:rsid w:val="00072581"/>
    <w:rsid w:val="00072881"/>
    <w:rsid w:val="00073A64"/>
    <w:rsid w:val="00073AFD"/>
    <w:rsid w:val="00073F43"/>
    <w:rsid w:val="00074A18"/>
    <w:rsid w:val="00074E34"/>
    <w:rsid w:val="00075986"/>
    <w:rsid w:val="000762F6"/>
    <w:rsid w:val="000767BB"/>
    <w:rsid w:val="000767DF"/>
    <w:rsid w:val="00076877"/>
    <w:rsid w:val="0007769E"/>
    <w:rsid w:val="000779F2"/>
    <w:rsid w:val="00077CEB"/>
    <w:rsid w:val="00077FC9"/>
    <w:rsid w:val="000801D7"/>
    <w:rsid w:val="00081411"/>
    <w:rsid w:val="00081B2A"/>
    <w:rsid w:val="0008347A"/>
    <w:rsid w:val="00083ACD"/>
    <w:rsid w:val="00084526"/>
    <w:rsid w:val="00084891"/>
    <w:rsid w:val="00084C98"/>
    <w:rsid w:val="00085856"/>
    <w:rsid w:val="0008648A"/>
    <w:rsid w:val="00087515"/>
    <w:rsid w:val="0008763A"/>
    <w:rsid w:val="00090C09"/>
    <w:rsid w:val="00090FFA"/>
    <w:rsid w:val="0009169A"/>
    <w:rsid w:val="0009186E"/>
    <w:rsid w:val="0009192A"/>
    <w:rsid w:val="00092490"/>
    <w:rsid w:val="000926F0"/>
    <w:rsid w:val="00093C16"/>
    <w:rsid w:val="00094388"/>
    <w:rsid w:val="0009442B"/>
    <w:rsid w:val="00094AB9"/>
    <w:rsid w:val="000955DE"/>
    <w:rsid w:val="000956B8"/>
    <w:rsid w:val="00096A49"/>
    <w:rsid w:val="000A08AF"/>
    <w:rsid w:val="000A0A96"/>
    <w:rsid w:val="000A0E09"/>
    <w:rsid w:val="000A1184"/>
    <w:rsid w:val="000A129F"/>
    <w:rsid w:val="000A14D4"/>
    <w:rsid w:val="000A1780"/>
    <w:rsid w:val="000A17D9"/>
    <w:rsid w:val="000A1D1D"/>
    <w:rsid w:val="000A287E"/>
    <w:rsid w:val="000A289E"/>
    <w:rsid w:val="000A36B7"/>
    <w:rsid w:val="000A3C57"/>
    <w:rsid w:val="000A4001"/>
    <w:rsid w:val="000A5AB1"/>
    <w:rsid w:val="000A648C"/>
    <w:rsid w:val="000A6713"/>
    <w:rsid w:val="000A70CB"/>
    <w:rsid w:val="000A7DED"/>
    <w:rsid w:val="000B12B1"/>
    <w:rsid w:val="000B29DB"/>
    <w:rsid w:val="000B2E5D"/>
    <w:rsid w:val="000B4161"/>
    <w:rsid w:val="000B49A3"/>
    <w:rsid w:val="000B5293"/>
    <w:rsid w:val="000B6BCF"/>
    <w:rsid w:val="000B7BC8"/>
    <w:rsid w:val="000C01E1"/>
    <w:rsid w:val="000C04E2"/>
    <w:rsid w:val="000C0B45"/>
    <w:rsid w:val="000C1228"/>
    <w:rsid w:val="000C1569"/>
    <w:rsid w:val="000C2903"/>
    <w:rsid w:val="000C31DC"/>
    <w:rsid w:val="000C3AE5"/>
    <w:rsid w:val="000C3D82"/>
    <w:rsid w:val="000C5153"/>
    <w:rsid w:val="000C5412"/>
    <w:rsid w:val="000C553F"/>
    <w:rsid w:val="000C5A38"/>
    <w:rsid w:val="000C6FC9"/>
    <w:rsid w:val="000C726D"/>
    <w:rsid w:val="000D14B7"/>
    <w:rsid w:val="000D286A"/>
    <w:rsid w:val="000D3161"/>
    <w:rsid w:val="000D3702"/>
    <w:rsid w:val="000D3BD6"/>
    <w:rsid w:val="000D4107"/>
    <w:rsid w:val="000D4158"/>
    <w:rsid w:val="000D5DC7"/>
    <w:rsid w:val="000D75FB"/>
    <w:rsid w:val="000D7626"/>
    <w:rsid w:val="000E0167"/>
    <w:rsid w:val="000E04A5"/>
    <w:rsid w:val="000E07B3"/>
    <w:rsid w:val="000E0949"/>
    <w:rsid w:val="000E0C2A"/>
    <w:rsid w:val="000E13CC"/>
    <w:rsid w:val="000E162B"/>
    <w:rsid w:val="000E1D75"/>
    <w:rsid w:val="000E283A"/>
    <w:rsid w:val="000E2F8E"/>
    <w:rsid w:val="000E3732"/>
    <w:rsid w:val="000E3ED9"/>
    <w:rsid w:val="000E4BC6"/>
    <w:rsid w:val="000E4EFC"/>
    <w:rsid w:val="000E53C0"/>
    <w:rsid w:val="000E5D7A"/>
    <w:rsid w:val="000E5DAE"/>
    <w:rsid w:val="000E5E28"/>
    <w:rsid w:val="000E798C"/>
    <w:rsid w:val="000E7A79"/>
    <w:rsid w:val="000F0B44"/>
    <w:rsid w:val="000F26AE"/>
    <w:rsid w:val="000F3479"/>
    <w:rsid w:val="000F3C0B"/>
    <w:rsid w:val="000F3E44"/>
    <w:rsid w:val="000F4EA1"/>
    <w:rsid w:val="000F5058"/>
    <w:rsid w:val="000F51A4"/>
    <w:rsid w:val="000F5BED"/>
    <w:rsid w:val="000F5FB8"/>
    <w:rsid w:val="000F716F"/>
    <w:rsid w:val="000F7C69"/>
    <w:rsid w:val="000F7D41"/>
    <w:rsid w:val="001006CA"/>
    <w:rsid w:val="00101AA7"/>
    <w:rsid w:val="001020C1"/>
    <w:rsid w:val="00102963"/>
    <w:rsid w:val="00103B2A"/>
    <w:rsid w:val="00103EC1"/>
    <w:rsid w:val="00104937"/>
    <w:rsid w:val="00105196"/>
    <w:rsid w:val="00105F1A"/>
    <w:rsid w:val="00106D1A"/>
    <w:rsid w:val="001072F5"/>
    <w:rsid w:val="0010737A"/>
    <w:rsid w:val="00107462"/>
    <w:rsid w:val="00107DAD"/>
    <w:rsid w:val="00110230"/>
    <w:rsid w:val="00110DB2"/>
    <w:rsid w:val="0011109D"/>
    <w:rsid w:val="00111885"/>
    <w:rsid w:val="001125FC"/>
    <w:rsid w:val="00112ECF"/>
    <w:rsid w:val="00113565"/>
    <w:rsid w:val="00113BC6"/>
    <w:rsid w:val="0011432D"/>
    <w:rsid w:val="00114EA0"/>
    <w:rsid w:val="0011542E"/>
    <w:rsid w:val="0011564B"/>
    <w:rsid w:val="00115CF8"/>
    <w:rsid w:val="00115F57"/>
    <w:rsid w:val="00116BDC"/>
    <w:rsid w:val="001170B3"/>
    <w:rsid w:val="0011717B"/>
    <w:rsid w:val="001171A6"/>
    <w:rsid w:val="0012050C"/>
    <w:rsid w:val="0012083A"/>
    <w:rsid w:val="001216AD"/>
    <w:rsid w:val="00121CC1"/>
    <w:rsid w:val="001229C9"/>
    <w:rsid w:val="00123445"/>
    <w:rsid w:val="00123CC0"/>
    <w:rsid w:val="00123F92"/>
    <w:rsid w:val="0012575A"/>
    <w:rsid w:val="00126004"/>
    <w:rsid w:val="00126024"/>
    <w:rsid w:val="0012759D"/>
    <w:rsid w:val="0012798C"/>
    <w:rsid w:val="001279A6"/>
    <w:rsid w:val="00127E41"/>
    <w:rsid w:val="00130AC2"/>
    <w:rsid w:val="001326CD"/>
    <w:rsid w:val="00132D7C"/>
    <w:rsid w:val="00132F60"/>
    <w:rsid w:val="00132FA3"/>
    <w:rsid w:val="0013308A"/>
    <w:rsid w:val="00133152"/>
    <w:rsid w:val="001358DB"/>
    <w:rsid w:val="00135ECE"/>
    <w:rsid w:val="00136232"/>
    <w:rsid w:val="0013624C"/>
    <w:rsid w:val="00136408"/>
    <w:rsid w:val="0013697E"/>
    <w:rsid w:val="001369A2"/>
    <w:rsid w:val="0013714E"/>
    <w:rsid w:val="00137457"/>
    <w:rsid w:val="001379C7"/>
    <w:rsid w:val="00140E6A"/>
    <w:rsid w:val="00141BFA"/>
    <w:rsid w:val="001423AF"/>
    <w:rsid w:val="00142678"/>
    <w:rsid w:val="001442AF"/>
    <w:rsid w:val="001451E1"/>
    <w:rsid w:val="00145523"/>
    <w:rsid w:val="00145B4B"/>
    <w:rsid w:val="00145F69"/>
    <w:rsid w:val="00146BD7"/>
    <w:rsid w:val="001472AC"/>
    <w:rsid w:val="0014747E"/>
    <w:rsid w:val="00147ED8"/>
    <w:rsid w:val="0015033F"/>
    <w:rsid w:val="00151275"/>
    <w:rsid w:val="00151ABE"/>
    <w:rsid w:val="00152422"/>
    <w:rsid w:val="001524AD"/>
    <w:rsid w:val="001529B4"/>
    <w:rsid w:val="00153BAF"/>
    <w:rsid w:val="00154670"/>
    <w:rsid w:val="001549AF"/>
    <w:rsid w:val="00154DEE"/>
    <w:rsid w:val="0015558D"/>
    <w:rsid w:val="001558B0"/>
    <w:rsid w:val="00155D63"/>
    <w:rsid w:val="001571DE"/>
    <w:rsid w:val="001576F4"/>
    <w:rsid w:val="00157734"/>
    <w:rsid w:val="0016020B"/>
    <w:rsid w:val="00160259"/>
    <w:rsid w:val="00160D4E"/>
    <w:rsid w:val="00161CEB"/>
    <w:rsid w:val="00161D94"/>
    <w:rsid w:val="001622AE"/>
    <w:rsid w:val="001629E4"/>
    <w:rsid w:val="00162A2F"/>
    <w:rsid w:val="00162EC1"/>
    <w:rsid w:val="00162F4E"/>
    <w:rsid w:val="00162FF0"/>
    <w:rsid w:val="00163752"/>
    <w:rsid w:val="00163D43"/>
    <w:rsid w:val="00164BCA"/>
    <w:rsid w:val="001655EC"/>
    <w:rsid w:val="00165D8C"/>
    <w:rsid w:val="00166299"/>
    <w:rsid w:val="001672EA"/>
    <w:rsid w:val="00167BB5"/>
    <w:rsid w:val="00170DCB"/>
    <w:rsid w:val="00171D78"/>
    <w:rsid w:val="001720D9"/>
    <w:rsid w:val="001723FE"/>
    <w:rsid w:val="001724BC"/>
    <w:rsid w:val="00172AFA"/>
    <w:rsid w:val="00172F59"/>
    <w:rsid w:val="00173B0C"/>
    <w:rsid w:val="00174E2E"/>
    <w:rsid w:val="00174F2A"/>
    <w:rsid w:val="00174FE6"/>
    <w:rsid w:val="00175545"/>
    <w:rsid w:val="001768CC"/>
    <w:rsid w:val="00176E28"/>
    <w:rsid w:val="00177892"/>
    <w:rsid w:val="00177D9A"/>
    <w:rsid w:val="00177E19"/>
    <w:rsid w:val="00180DA6"/>
    <w:rsid w:val="00181654"/>
    <w:rsid w:val="00182471"/>
    <w:rsid w:val="001827F6"/>
    <w:rsid w:val="00183916"/>
    <w:rsid w:val="0018396F"/>
    <w:rsid w:val="0018421E"/>
    <w:rsid w:val="001845B5"/>
    <w:rsid w:val="00184C7C"/>
    <w:rsid w:val="001855FD"/>
    <w:rsid w:val="00186955"/>
    <w:rsid w:val="0018761E"/>
    <w:rsid w:val="0018793D"/>
    <w:rsid w:val="00190018"/>
    <w:rsid w:val="00190096"/>
    <w:rsid w:val="00191849"/>
    <w:rsid w:val="00192196"/>
    <w:rsid w:val="00192373"/>
    <w:rsid w:val="00193C59"/>
    <w:rsid w:val="00193FE8"/>
    <w:rsid w:val="001940BD"/>
    <w:rsid w:val="00194194"/>
    <w:rsid w:val="00194468"/>
    <w:rsid w:val="001944E9"/>
    <w:rsid w:val="0019485E"/>
    <w:rsid w:val="00194D20"/>
    <w:rsid w:val="001957EF"/>
    <w:rsid w:val="00197571"/>
    <w:rsid w:val="00197B6E"/>
    <w:rsid w:val="00197C73"/>
    <w:rsid w:val="00197E81"/>
    <w:rsid w:val="001A0F36"/>
    <w:rsid w:val="001A1CD1"/>
    <w:rsid w:val="001A2429"/>
    <w:rsid w:val="001A28DD"/>
    <w:rsid w:val="001A393A"/>
    <w:rsid w:val="001A3A11"/>
    <w:rsid w:val="001A3F2B"/>
    <w:rsid w:val="001A47A3"/>
    <w:rsid w:val="001A59A6"/>
    <w:rsid w:val="001A5A1F"/>
    <w:rsid w:val="001A6161"/>
    <w:rsid w:val="001A674A"/>
    <w:rsid w:val="001A7319"/>
    <w:rsid w:val="001B0B2D"/>
    <w:rsid w:val="001B10F9"/>
    <w:rsid w:val="001B1455"/>
    <w:rsid w:val="001B19C5"/>
    <w:rsid w:val="001B301F"/>
    <w:rsid w:val="001B4126"/>
    <w:rsid w:val="001B426F"/>
    <w:rsid w:val="001B4576"/>
    <w:rsid w:val="001B4992"/>
    <w:rsid w:val="001B4A7A"/>
    <w:rsid w:val="001B4AB6"/>
    <w:rsid w:val="001B54B5"/>
    <w:rsid w:val="001B62B0"/>
    <w:rsid w:val="001B6D4F"/>
    <w:rsid w:val="001B6DD2"/>
    <w:rsid w:val="001B7556"/>
    <w:rsid w:val="001B756D"/>
    <w:rsid w:val="001B7B0B"/>
    <w:rsid w:val="001C09B9"/>
    <w:rsid w:val="001C0F28"/>
    <w:rsid w:val="001C12B2"/>
    <w:rsid w:val="001C1801"/>
    <w:rsid w:val="001C2149"/>
    <w:rsid w:val="001C22C8"/>
    <w:rsid w:val="001C294E"/>
    <w:rsid w:val="001C2B8B"/>
    <w:rsid w:val="001C3869"/>
    <w:rsid w:val="001C3DFD"/>
    <w:rsid w:val="001C402E"/>
    <w:rsid w:val="001C4F88"/>
    <w:rsid w:val="001C50CB"/>
    <w:rsid w:val="001C5700"/>
    <w:rsid w:val="001C5E81"/>
    <w:rsid w:val="001C65C9"/>
    <w:rsid w:val="001C66C4"/>
    <w:rsid w:val="001C73BE"/>
    <w:rsid w:val="001C76B5"/>
    <w:rsid w:val="001C7DC2"/>
    <w:rsid w:val="001D04EE"/>
    <w:rsid w:val="001D0787"/>
    <w:rsid w:val="001D0AF1"/>
    <w:rsid w:val="001D0DFE"/>
    <w:rsid w:val="001D0EDA"/>
    <w:rsid w:val="001D1C92"/>
    <w:rsid w:val="001D2DEF"/>
    <w:rsid w:val="001D3918"/>
    <w:rsid w:val="001D39B8"/>
    <w:rsid w:val="001D4524"/>
    <w:rsid w:val="001D6479"/>
    <w:rsid w:val="001D7558"/>
    <w:rsid w:val="001D75EB"/>
    <w:rsid w:val="001E0454"/>
    <w:rsid w:val="001E0FD1"/>
    <w:rsid w:val="001E1C0B"/>
    <w:rsid w:val="001E1DA5"/>
    <w:rsid w:val="001E2639"/>
    <w:rsid w:val="001E2DE1"/>
    <w:rsid w:val="001E2FD6"/>
    <w:rsid w:val="001E32F0"/>
    <w:rsid w:val="001E3D95"/>
    <w:rsid w:val="001E4477"/>
    <w:rsid w:val="001E45D5"/>
    <w:rsid w:val="001E4FC1"/>
    <w:rsid w:val="001E5C2C"/>
    <w:rsid w:val="001E5EB8"/>
    <w:rsid w:val="001E6535"/>
    <w:rsid w:val="001E69C7"/>
    <w:rsid w:val="001F0FDA"/>
    <w:rsid w:val="001F2773"/>
    <w:rsid w:val="001F2A2D"/>
    <w:rsid w:val="001F3C0D"/>
    <w:rsid w:val="001F45A2"/>
    <w:rsid w:val="001F4E5A"/>
    <w:rsid w:val="001F5B92"/>
    <w:rsid w:val="001F69A7"/>
    <w:rsid w:val="001F6E09"/>
    <w:rsid w:val="001F731F"/>
    <w:rsid w:val="001F74C7"/>
    <w:rsid w:val="001F7612"/>
    <w:rsid w:val="001F7ED6"/>
    <w:rsid w:val="00202022"/>
    <w:rsid w:val="00202A7B"/>
    <w:rsid w:val="00202DAD"/>
    <w:rsid w:val="002041FE"/>
    <w:rsid w:val="002047B4"/>
    <w:rsid w:val="002048E4"/>
    <w:rsid w:val="00204C13"/>
    <w:rsid w:val="00204E72"/>
    <w:rsid w:val="002051D1"/>
    <w:rsid w:val="00206A3A"/>
    <w:rsid w:val="0020744E"/>
    <w:rsid w:val="00207F97"/>
    <w:rsid w:val="00207FD7"/>
    <w:rsid w:val="0021078F"/>
    <w:rsid w:val="00210ABF"/>
    <w:rsid w:val="002112D7"/>
    <w:rsid w:val="00211345"/>
    <w:rsid w:val="00211931"/>
    <w:rsid w:val="00211B43"/>
    <w:rsid w:val="00211EF0"/>
    <w:rsid w:val="002122D3"/>
    <w:rsid w:val="00212BD3"/>
    <w:rsid w:val="00212F41"/>
    <w:rsid w:val="00213474"/>
    <w:rsid w:val="0021375C"/>
    <w:rsid w:val="00213883"/>
    <w:rsid w:val="00213A21"/>
    <w:rsid w:val="00215091"/>
    <w:rsid w:val="002153F5"/>
    <w:rsid w:val="00215BA3"/>
    <w:rsid w:val="00216553"/>
    <w:rsid w:val="002169AF"/>
    <w:rsid w:val="00216F2E"/>
    <w:rsid w:val="0021732E"/>
    <w:rsid w:val="00217499"/>
    <w:rsid w:val="00217598"/>
    <w:rsid w:val="0022011A"/>
    <w:rsid w:val="00222A04"/>
    <w:rsid w:val="00222F90"/>
    <w:rsid w:val="00224BE2"/>
    <w:rsid w:val="002257F4"/>
    <w:rsid w:val="002263FD"/>
    <w:rsid w:val="0022762B"/>
    <w:rsid w:val="00230389"/>
    <w:rsid w:val="0023175E"/>
    <w:rsid w:val="00231C62"/>
    <w:rsid w:val="002330E0"/>
    <w:rsid w:val="00233509"/>
    <w:rsid w:val="00233994"/>
    <w:rsid w:val="002341F1"/>
    <w:rsid w:val="00234230"/>
    <w:rsid w:val="00234A8A"/>
    <w:rsid w:val="00234FB2"/>
    <w:rsid w:val="00235068"/>
    <w:rsid w:val="00235749"/>
    <w:rsid w:val="002358B0"/>
    <w:rsid w:val="00235C82"/>
    <w:rsid w:val="00236009"/>
    <w:rsid w:val="002367C6"/>
    <w:rsid w:val="00236A50"/>
    <w:rsid w:val="00236A89"/>
    <w:rsid w:val="00236C04"/>
    <w:rsid w:val="00237ED1"/>
    <w:rsid w:val="002404A8"/>
    <w:rsid w:val="002406FA"/>
    <w:rsid w:val="00240752"/>
    <w:rsid w:val="00240BAD"/>
    <w:rsid w:val="00241463"/>
    <w:rsid w:val="00241966"/>
    <w:rsid w:val="0024279C"/>
    <w:rsid w:val="00242F2F"/>
    <w:rsid w:val="002432C7"/>
    <w:rsid w:val="00243306"/>
    <w:rsid w:val="0024370D"/>
    <w:rsid w:val="00244375"/>
    <w:rsid w:val="002451BB"/>
    <w:rsid w:val="00245A2B"/>
    <w:rsid w:val="002475E9"/>
    <w:rsid w:val="002478D3"/>
    <w:rsid w:val="00250295"/>
    <w:rsid w:val="00251366"/>
    <w:rsid w:val="00251556"/>
    <w:rsid w:val="00252D05"/>
    <w:rsid w:val="002531B4"/>
    <w:rsid w:val="00254029"/>
    <w:rsid w:val="00254BB7"/>
    <w:rsid w:val="00254E9E"/>
    <w:rsid w:val="00255993"/>
    <w:rsid w:val="00256166"/>
    <w:rsid w:val="00256FCE"/>
    <w:rsid w:val="00257985"/>
    <w:rsid w:val="00257E80"/>
    <w:rsid w:val="00260043"/>
    <w:rsid w:val="002616D0"/>
    <w:rsid w:val="00262313"/>
    <w:rsid w:val="00262C97"/>
    <w:rsid w:val="00262D92"/>
    <w:rsid w:val="00262E40"/>
    <w:rsid w:val="00263DAB"/>
    <w:rsid w:val="00264446"/>
    <w:rsid w:val="00264E67"/>
    <w:rsid w:val="002655EE"/>
    <w:rsid w:val="002658AA"/>
    <w:rsid w:val="00265F62"/>
    <w:rsid w:val="0026614A"/>
    <w:rsid w:val="00266435"/>
    <w:rsid w:val="002664B6"/>
    <w:rsid w:val="00266ED7"/>
    <w:rsid w:val="00266FCF"/>
    <w:rsid w:val="0026753F"/>
    <w:rsid w:val="00270EC7"/>
    <w:rsid w:val="00272A5A"/>
    <w:rsid w:val="00273135"/>
    <w:rsid w:val="00273245"/>
    <w:rsid w:val="00273717"/>
    <w:rsid w:val="002737B8"/>
    <w:rsid w:val="002739F0"/>
    <w:rsid w:val="00273E8B"/>
    <w:rsid w:val="00274145"/>
    <w:rsid w:val="002745D8"/>
    <w:rsid w:val="00275A90"/>
    <w:rsid w:val="0027622C"/>
    <w:rsid w:val="002765CF"/>
    <w:rsid w:val="00276AB0"/>
    <w:rsid w:val="00276CCA"/>
    <w:rsid w:val="00276FC7"/>
    <w:rsid w:val="002773A3"/>
    <w:rsid w:val="002774DF"/>
    <w:rsid w:val="0028044F"/>
    <w:rsid w:val="00280D7D"/>
    <w:rsid w:val="00281A68"/>
    <w:rsid w:val="002820AC"/>
    <w:rsid w:val="002827DA"/>
    <w:rsid w:val="002835AE"/>
    <w:rsid w:val="0028388F"/>
    <w:rsid w:val="00283C05"/>
    <w:rsid w:val="002840BF"/>
    <w:rsid w:val="002847E8"/>
    <w:rsid w:val="00285BC5"/>
    <w:rsid w:val="002876AB"/>
    <w:rsid w:val="00287889"/>
    <w:rsid w:val="00290E59"/>
    <w:rsid w:val="00292001"/>
    <w:rsid w:val="002938B5"/>
    <w:rsid w:val="00293E6C"/>
    <w:rsid w:val="0029418C"/>
    <w:rsid w:val="00295607"/>
    <w:rsid w:val="0029653E"/>
    <w:rsid w:val="0029693B"/>
    <w:rsid w:val="00296A92"/>
    <w:rsid w:val="00297485"/>
    <w:rsid w:val="002A0D11"/>
    <w:rsid w:val="002A15A1"/>
    <w:rsid w:val="002A17A8"/>
    <w:rsid w:val="002A22BF"/>
    <w:rsid w:val="002A23EC"/>
    <w:rsid w:val="002A2808"/>
    <w:rsid w:val="002A3227"/>
    <w:rsid w:val="002A34BB"/>
    <w:rsid w:val="002A3B5E"/>
    <w:rsid w:val="002A48C8"/>
    <w:rsid w:val="002A4CFD"/>
    <w:rsid w:val="002A4D3A"/>
    <w:rsid w:val="002A5352"/>
    <w:rsid w:val="002A6094"/>
    <w:rsid w:val="002A669A"/>
    <w:rsid w:val="002A7006"/>
    <w:rsid w:val="002B1456"/>
    <w:rsid w:val="002B1739"/>
    <w:rsid w:val="002B2032"/>
    <w:rsid w:val="002B23C2"/>
    <w:rsid w:val="002B27C2"/>
    <w:rsid w:val="002B2B1C"/>
    <w:rsid w:val="002B2BAA"/>
    <w:rsid w:val="002B2E8F"/>
    <w:rsid w:val="002B45FC"/>
    <w:rsid w:val="002B4BA2"/>
    <w:rsid w:val="002B5390"/>
    <w:rsid w:val="002B5FBF"/>
    <w:rsid w:val="002B6246"/>
    <w:rsid w:val="002B625D"/>
    <w:rsid w:val="002B6B36"/>
    <w:rsid w:val="002B7E4D"/>
    <w:rsid w:val="002C094F"/>
    <w:rsid w:val="002C0DC6"/>
    <w:rsid w:val="002C10BF"/>
    <w:rsid w:val="002C1747"/>
    <w:rsid w:val="002C3148"/>
    <w:rsid w:val="002C3795"/>
    <w:rsid w:val="002C3B56"/>
    <w:rsid w:val="002C404F"/>
    <w:rsid w:val="002C466F"/>
    <w:rsid w:val="002C4E5D"/>
    <w:rsid w:val="002C59AA"/>
    <w:rsid w:val="002C5DB2"/>
    <w:rsid w:val="002C5E14"/>
    <w:rsid w:val="002C6AD7"/>
    <w:rsid w:val="002C6CB2"/>
    <w:rsid w:val="002D0E75"/>
    <w:rsid w:val="002D1664"/>
    <w:rsid w:val="002D1824"/>
    <w:rsid w:val="002D184B"/>
    <w:rsid w:val="002D2070"/>
    <w:rsid w:val="002D27BC"/>
    <w:rsid w:val="002D2DA3"/>
    <w:rsid w:val="002D2EE1"/>
    <w:rsid w:val="002D3137"/>
    <w:rsid w:val="002D393E"/>
    <w:rsid w:val="002D3B73"/>
    <w:rsid w:val="002D3DE9"/>
    <w:rsid w:val="002D4E46"/>
    <w:rsid w:val="002D5595"/>
    <w:rsid w:val="002D621C"/>
    <w:rsid w:val="002D78B5"/>
    <w:rsid w:val="002E10C1"/>
    <w:rsid w:val="002E16E6"/>
    <w:rsid w:val="002E1992"/>
    <w:rsid w:val="002E1F66"/>
    <w:rsid w:val="002E340B"/>
    <w:rsid w:val="002E374C"/>
    <w:rsid w:val="002E3CCA"/>
    <w:rsid w:val="002E4FCA"/>
    <w:rsid w:val="002E57B1"/>
    <w:rsid w:val="002E5DFB"/>
    <w:rsid w:val="002E6181"/>
    <w:rsid w:val="002E6D73"/>
    <w:rsid w:val="002E76DE"/>
    <w:rsid w:val="002F0736"/>
    <w:rsid w:val="002F18A3"/>
    <w:rsid w:val="002F2319"/>
    <w:rsid w:val="002F240B"/>
    <w:rsid w:val="002F2526"/>
    <w:rsid w:val="002F2978"/>
    <w:rsid w:val="002F33D4"/>
    <w:rsid w:val="002F3792"/>
    <w:rsid w:val="002F4432"/>
    <w:rsid w:val="002F4B8D"/>
    <w:rsid w:val="002F57E0"/>
    <w:rsid w:val="002F6EDF"/>
    <w:rsid w:val="002F758C"/>
    <w:rsid w:val="002F7BDD"/>
    <w:rsid w:val="00300612"/>
    <w:rsid w:val="0030152F"/>
    <w:rsid w:val="00301E28"/>
    <w:rsid w:val="003028F1"/>
    <w:rsid w:val="00302EDE"/>
    <w:rsid w:val="003034D2"/>
    <w:rsid w:val="0030390F"/>
    <w:rsid w:val="00303DAD"/>
    <w:rsid w:val="0030402F"/>
    <w:rsid w:val="00304129"/>
    <w:rsid w:val="00304B79"/>
    <w:rsid w:val="00304D31"/>
    <w:rsid w:val="00304FD0"/>
    <w:rsid w:val="003051D8"/>
    <w:rsid w:val="00306072"/>
    <w:rsid w:val="003062AA"/>
    <w:rsid w:val="003062CB"/>
    <w:rsid w:val="00307B35"/>
    <w:rsid w:val="00307DC3"/>
    <w:rsid w:val="00307F83"/>
    <w:rsid w:val="00310420"/>
    <w:rsid w:val="003105FB"/>
    <w:rsid w:val="00310F82"/>
    <w:rsid w:val="0031124D"/>
    <w:rsid w:val="0031149D"/>
    <w:rsid w:val="00311B6F"/>
    <w:rsid w:val="003127FE"/>
    <w:rsid w:val="00312A2C"/>
    <w:rsid w:val="003139FF"/>
    <w:rsid w:val="00314050"/>
    <w:rsid w:val="0031560B"/>
    <w:rsid w:val="00316C78"/>
    <w:rsid w:val="003173FB"/>
    <w:rsid w:val="00317669"/>
    <w:rsid w:val="00317C1F"/>
    <w:rsid w:val="003203E7"/>
    <w:rsid w:val="00320444"/>
    <w:rsid w:val="00320F7E"/>
    <w:rsid w:val="00321058"/>
    <w:rsid w:val="003213A9"/>
    <w:rsid w:val="003219D9"/>
    <w:rsid w:val="003229CA"/>
    <w:rsid w:val="00322AED"/>
    <w:rsid w:val="003236A9"/>
    <w:rsid w:val="00323F5C"/>
    <w:rsid w:val="00324565"/>
    <w:rsid w:val="00324893"/>
    <w:rsid w:val="00324BB4"/>
    <w:rsid w:val="00324C1C"/>
    <w:rsid w:val="003259C9"/>
    <w:rsid w:val="00325AA5"/>
    <w:rsid w:val="00326077"/>
    <w:rsid w:val="003262B4"/>
    <w:rsid w:val="003265F7"/>
    <w:rsid w:val="00326BCB"/>
    <w:rsid w:val="003270CD"/>
    <w:rsid w:val="00327393"/>
    <w:rsid w:val="00327510"/>
    <w:rsid w:val="003278D1"/>
    <w:rsid w:val="00331744"/>
    <w:rsid w:val="00331E65"/>
    <w:rsid w:val="00331F8C"/>
    <w:rsid w:val="00331FFC"/>
    <w:rsid w:val="003330F1"/>
    <w:rsid w:val="00333853"/>
    <w:rsid w:val="00334498"/>
    <w:rsid w:val="0033528F"/>
    <w:rsid w:val="003353B1"/>
    <w:rsid w:val="00335BC3"/>
    <w:rsid w:val="00336F0C"/>
    <w:rsid w:val="00337BEF"/>
    <w:rsid w:val="00337CA9"/>
    <w:rsid w:val="00340253"/>
    <w:rsid w:val="00340BEC"/>
    <w:rsid w:val="003417D8"/>
    <w:rsid w:val="00341AE3"/>
    <w:rsid w:val="003426EB"/>
    <w:rsid w:val="003427AD"/>
    <w:rsid w:val="0034287E"/>
    <w:rsid w:val="00343FDC"/>
    <w:rsid w:val="00344006"/>
    <w:rsid w:val="003444B8"/>
    <w:rsid w:val="00344922"/>
    <w:rsid w:val="00346214"/>
    <w:rsid w:val="0034662F"/>
    <w:rsid w:val="00347DA3"/>
    <w:rsid w:val="00350564"/>
    <w:rsid w:val="00350F85"/>
    <w:rsid w:val="00352656"/>
    <w:rsid w:val="003532A4"/>
    <w:rsid w:val="00353C70"/>
    <w:rsid w:val="0035403C"/>
    <w:rsid w:val="00354280"/>
    <w:rsid w:val="00356528"/>
    <w:rsid w:val="0036021C"/>
    <w:rsid w:val="003613C2"/>
    <w:rsid w:val="00361E05"/>
    <w:rsid w:val="00362801"/>
    <w:rsid w:val="003628CF"/>
    <w:rsid w:val="0036296B"/>
    <w:rsid w:val="003631C0"/>
    <w:rsid w:val="00363907"/>
    <w:rsid w:val="0036433D"/>
    <w:rsid w:val="00364502"/>
    <w:rsid w:val="00364744"/>
    <w:rsid w:val="00365519"/>
    <w:rsid w:val="00365818"/>
    <w:rsid w:val="0036671E"/>
    <w:rsid w:val="00367F4F"/>
    <w:rsid w:val="00370CEC"/>
    <w:rsid w:val="0037234A"/>
    <w:rsid w:val="003729B5"/>
    <w:rsid w:val="00372D63"/>
    <w:rsid w:val="00372E1C"/>
    <w:rsid w:val="00373114"/>
    <w:rsid w:val="00373AE2"/>
    <w:rsid w:val="00374102"/>
    <w:rsid w:val="00374502"/>
    <w:rsid w:val="00374B4C"/>
    <w:rsid w:val="0037504F"/>
    <w:rsid w:val="003752C5"/>
    <w:rsid w:val="0037541C"/>
    <w:rsid w:val="00375AF5"/>
    <w:rsid w:val="00375D9D"/>
    <w:rsid w:val="003769BF"/>
    <w:rsid w:val="0037711D"/>
    <w:rsid w:val="00377DCB"/>
    <w:rsid w:val="00380069"/>
    <w:rsid w:val="00380166"/>
    <w:rsid w:val="00381631"/>
    <w:rsid w:val="003817D4"/>
    <w:rsid w:val="003822C6"/>
    <w:rsid w:val="003828B3"/>
    <w:rsid w:val="00382C94"/>
    <w:rsid w:val="00383420"/>
    <w:rsid w:val="00383E9E"/>
    <w:rsid w:val="00385A68"/>
    <w:rsid w:val="00386DCF"/>
    <w:rsid w:val="00386F85"/>
    <w:rsid w:val="00391161"/>
    <w:rsid w:val="00391726"/>
    <w:rsid w:val="003918DE"/>
    <w:rsid w:val="00391D52"/>
    <w:rsid w:val="00391E91"/>
    <w:rsid w:val="00391F0E"/>
    <w:rsid w:val="00393183"/>
    <w:rsid w:val="003935FD"/>
    <w:rsid w:val="00393EE1"/>
    <w:rsid w:val="00396075"/>
    <w:rsid w:val="003967D4"/>
    <w:rsid w:val="00397049"/>
    <w:rsid w:val="00397496"/>
    <w:rsid w:val="0039776C"/>
    <w:rsid w:val="00397881"/>
    <w:rsid w:val="003A0410"/>
    <w:rsid w:val="003A067E"/>
    <w:rsid w:val="003A081A"/>
    <w:rsid w:val="003A0913"/>
    <w:rsid w:val="003A092B"/>
    <w:rsid w:val="003A17B7"/>
    <w:rsid w:val="003A2236"/>
    <w:rsid w:val="003A275C"/>
    <w:rsid w:val="003A44BE"/>
    <w:rsid w:val="003A5643"/>
    <w:rsid w:val="003A638C"/>
    <w:rsid w:val="003A6D09"/>
    <w:rsid w:val="003A750B"/>
    <w:rsid w:val="003A7654"/>
    <w:rsid w:val="003A7953"/>
    <w:rsid w:val="003A7CE6"/>
    <w:rsid w:val="003B1D34"/>
    <w:rsid w:val="003B1E0E"/>
    <w:rsid w:val="003B2048"/>
    <w:rsid w:val="003B21F5"/>
    <w:rsid w:val="003B2D95"/>
    <w:rsid w:val="003B42AA"/>
    <w:rsid w:val="003B4AAD"/>
    <w:rsid w:val="003B4C41"/>
    <w:rsid w:val="003B4D22"/>
    <w:rsid w:val="003B4E6F"/>
    <w:rsid w:val="003B592E"/>
    <w:rsid w:val="003B5B0E"/>
    <w:rsid w:val="003B5B45"/>
    <w:rsid w:val="003B5EF4"/>
    <w:rsid w:val="003B79D1"/>
    <w:rsid w:val="003B7A25"/>
    <w:rsid w:val="003B7B70"/>
    <w:rsid w:val="003B7DE5"/>
    <w:rsid w:val="003B7F97"/>
    <w:rsid w:val="003C0327"/>
    <w:rsid w:val="003C0B09"/>
    <w:rsid w:val="003C0DAC"/>
    <w:rsid w:val="003C17AF"/>
    <w:rsid w:val="003C1A42"/>
    <w:rsid w:val="003C1FDA"/>
    <w:rsid w:val="003C2365"/>
    <w:rsid w:val="003C288E"/>
    <w:rsid w:val="003C2A85"/>
    <w:rsid w:val="003C3A22"/>
    <w:rsid w:val="003C4431"/>
    <w:rsid w:val="003C5242"/>
    <w:rsid w:val="003C5602"/>
    <w:rsid w:val="003C65A6"/>
    <w:rsid w:val="003C65DA"/>
    <w:rsid w:val="003C685A"/>
    <w:rsid w:val="003C6BEF"/>
    <w:rsid w:val="003C72DA"/>
    <w:rsid w:val="003D04B4"/>
    <w:rsid w:val="003D0983"/>
    <w:rsid w:val="003D0EB7"/>
    <w:rsid w:val="003D17DB"/>
    <w:rsid w:val="003D22DA"/>
    <w:rsid w:val="003D3697"/>
    <w:rsid w:val="003D38F4"/>
    <w:rsid w:val="003D38F8"/>
    <w:rsid w:val="003D3CBF"/>
    <w:rsid w:val="003D3D9B"/>
    <w:rsid w:val="003D3F67"/>
    <w:rsid w:val="003D42E0"/>
    <w:rsid w:val="003D541E"/>
    <w:rsid w:val="003D611E"/>
    <w:rsid w:val="003D65E1"/>
    <w:rsid w:val="003D67BF"/>
    <w:rsid w:val="003D72FC"/>
    <w:rsid w:val="003E15F1"/>
    <w:rsid w:val="003E2884"/>
    <w:rsid w:val="003E2B19"/>
    <w:rsid w:val="003E3214"/>
    <w:rsid w:val="003E43AD"/>
    <w:rsid w:val="003E526A"/>
    <w:rsid w:val="003E5531"/>
    <w:rsid w:val="003E5D0A"/>
    <w:rsid w:val="003E5F51"/>
    <w:rsid w:val="003E61BD"/>
    <w:rsid w:val="003E6503"/>
    <w:rsid w:val="003E6DDA"/>
    <w:rsid w:val="003F0710"/>
    <w:rsid w:val="003F0948"/>
    <w:rsid w:val="003F1DCE"/>
    <w:rsid w:val="003F2263"/>
    <w:rsid w:val="003F23FF"/>
    <w:rsid w:val="003F2A16"/>
    <w:rsid w:val="003F2E9C"/>
    <w:rsid w:val="003F3061"/>
    <w:rsid w:val="003F31EF"/>
    <w:rsid w:val="003F3C1E"/>
    <w:rsid w:val="003F45D4"/>
    <w:rsid w:val="003F4C86"/>
    <w:rsid w:val="003F4D11"/>
    <w:rsid w:val="003F6B29"/>
    <w:rsid w:val="003F7CDB"/>
    <w:rsid w:val="00400A29"/>
    <w:rsid w:val="0040111B"/>
    <w:rsid w:val="004011EF"/>
    <w:rsid w:val="004020DF"/>
    <w:rsid w:val="00402F2F"/>
    <w:rsid w:val="00403F61"/>
    <w:rsid w:val="00404006"/>
    <w:rsid w:val="0040401B"/>
    <w:rsid w:val="00404978"/>
    <w:rsid w:val="00405AA2"/>
    <w:rsid w:val="00405AC4"/>
    <w:rsid w:val="00405BC5"/>
    <w:rsid w:val="00406214"/>
    <w:rsid w:val="004064F3"/>
    <w:rsid w:val="00407380"/>
    <w:rsid w:val="00407561"/>
    <w:rsid w:val="0041073C"/>
    <w:rsid w:val="0041129B"/>
    <w:rsid w:val="00411661"/>
    <w:rsid w:val="00411E5F"/>
    <w:rsid w:val="00411EF3"/>
    <w:rsid w:val="004130AC"/>
    <w:rsid w:val="004131DE"/>
    <w:rsid w:val="004132A8"/>
    <w:rsid w:val="00415A35"/>
    <w:rsid w:val="00415B92"/>
    <w:rsid w:val="00415BD1"/>
    <w:rsid w:val="00415C4C"/>
    <w:rsid w:val="00416070"/>
    <w:rsid w:val="00416B2A"/>
    <w:rsid w:val="0042099B"/>
    <w:rsid w:val="00420A0D"/>
    <w:rsid w:val="00420C7D"/>
    <w:rsid w:val="00420E39"/>
    <w:rsid w:val="00421BC0"/>
    <w:rsid w:val="004220C1"/>
    <w:rsid w:val="00422454"/>
    <w:rsid w:val="0042384E"/>
    <w:rsid w:val="004238EE"/>
    <w:rsid w:val="00423B03"/>
    <w:rsid w:val="004243D6"/>
    <w:rsid w:val="004267F4"/>
    <w:rsid w:val="0042789A"/>
    <w:rsid w:val="00427BB1"/>
    <w:rsid w:val="004303DC"/>
    <w:rsid w:val="00430558"/>
    <w:rsid w:val="00431BD4"/>
    <w:rsid w:val="004328D7"/>
    <w:rsid w:val="00432E47"/>
    <w:rsid w:val="004334AB"/>
    <w:rsid w:val="00433B55"/>
    <w:rsid w:val="00433FC4"/>
    <w:rsid w:val="00435145"/>
    <w:rsid w:val="004358D3"/>
    <w:rsid w:val="00435F87"/>
    <w:rsid w:val="00436C38"/>
    <w:rsid w:val="00436E42"/>
    <w:rsid w:val="00436E8E"/>
    <w:rsid w:val="00440F9F"/>
    <w:rsid w:val="004417EF"/>
    <w:rsid w:val="004419B5"/>
    <w:rsid w:val="00442458"/>
    <w:rsid w:val="0044371A"/>
    <w:rsid w:val="004437EA"/>
    <w:rsid w:val="00446011"/>
    <w:rsid w:val="004470EF"/>
    <w:rsid w:val="004473F9"/>
    <w:rsid w:val="00447745"/>
    <w:rsid w:val="00450469"/>
    <w:rsid w:val="004508F6"/>
    <w:rsid w:val="00450DE1"/>
    <w:rsid w:val="00451C95"/>
    <w:rsid w:val="00452731"/>
    <w:rsid w:val="004534AD"/>
    <w:rsid w:val="00454EBE"/>
    <w:rsid w:val="00454FDF"/>
    <w:rsid w:val="00455838"/>
    <w:rsid w:val="00456EF8"/>
    <w:rsid w:val="004609CA"/>
    <w:rsid w:val="00460A3C"/>
    <w:rsid w:val="00461246"/>
    <w:rsid w:val="004618B6"/>
    <w:rsid w:val="00462285"/>
    <w:rsid w:val="004625DE"/>
    <w:rsid w:val="00462CDF"/>
    <w:rsid w:val="00463A2E"/>
    <w:rsid w:val="004640AD"/>
    <w:rsid w:val="00464971"/>
    <w:rsid w:val="00465BBB"/>
    <w:rsid w:val="00465D4E"/>
    <w:rsid w:val="00466A5F"/>
    <w:rsid w:val="004714B5"/>
    <w:rsid w:val="00471764"/>
    <w:rsid w:val="00471C84"/>
    <w:rsid w:val="00471E18"/>
    <w:rsid w:val="00471E48"/>
    <w:rsid w:val="00471F4C"/>
    <w:rsid w:val="00471F98"/>
    <w:rsid w:val="00472A1F"/>
    <w:rsid w:val="00472D3D"/>
    <w:rsid w:val="0047348F"/>
    <w:rsid w:val="00473671"/>
    <w:rsid w:val="004739E3"/>
    <w:rsid w:val="00473A93"/>
    <w:rsid w:val="00473E02"/>
    <w:rsid w:val="00473F35"/>
    <w:rsid w:val="00473F44"/>
    <w:rsid w:val="004750F3"/>
    <w:rsid w:val="00475C95"/>
    <w:rsid w:val="00475C9B"/>
    <w:rsid w:val="00475CF6"/>
    <w:rsid w:val="00475F21"/>
    <w:rsid w:val="00476C13"/>
    <w:rsid w:val="00477844"/>
    <w:rsid w:val="004803BC"/>
    <w:rsid w:val="004805BE"/>
    <w:rsid w:val="0048100A"/>
    <w:rsid w:val="00482A4A"/>
    <w:rsid w:val="00482ABA"/>
    <w:rsid w:val="00483CC4"/>
    <w:rsid w:val="004853D6"/>
    <w:rsid w:val="00485F8F"/>
    <w:rsid w:val="00490774"/>
    <w:rsid w:val="0049125F"/>
    <w:rsid w:val="00491CD8"/>
    <w:rsid w:val="00491D7B"/>
    <w:rsid w:val="00492642"/>
    <w:rsid w:val="004930FB"/>
    <w:rsid w:val="004931FA"/>
    <w:rsid w:val="0049366D"/>
    <w:rsid w:val="00493C0E"/>
    <w:rsid w:val="004945FC"/>
    <w:rsid w:val="0049495F"/>
    <w:rsid w:val="00494C7B"/>
    <w:rsid w:val="00495767"/>
    <w:rsid w:val="0049593F"/>
    <w:rsid w:val="00495D53"/>
    <w:rsid w:val="00495F3F"/>
    <w:rsid w:val="00496042"/>
    <w:rsid w:val="0049653D"/>
    <w:rsid w:val="004967AB"/>
    <w:rsid w:val="0049763D"/>
    <w:rsid w:val="0049767E"/>
    <w:rsid w:val="004A0A7D"/>
    <w:rsid w:val="004A0CC6"/>
    <w:rsid w:val="004A189E"/>
    <w:rsid w:val="004A287E"/>
    <w:rsid w:val="004A29A8"/>
    <w:rsid w:val="004A2A8C"/>
    <w:rsid w:val="004A2C1F"/>
    <w:rsid w:val="004A4B25"/>
    <w:rsid w:val="004A4E60"/>
    <w:rsid w:val="004A5918"/>
    <w:rsid w:val="004A59ED"/>
    <w:rsid w:val="004A59F5"/>
    <w:rsid w:val="004A5D9E"/>
    <w:rsid w:val="004A5E31"/>
    <w:rsid w:val="004A7970"/>
    <w:rsid w:val="004B1CE7"/>
    <w:rsid w:val="004B1D9B"/>
    <w:rsid w:val="004B1DD5"/>
    <w:rsid w:val="004B1F79"/>
    <w:rsid w:val="004B3615"/>
    <w:rsid w:val="004B3C44"/>
    <w:rsid w:val="004B429C"/>
    <w:rsid w:val="004B465F"/>
    <w:rsid w:val="004B4F6D"/>
    <w:rsid w:val="004B55A4"/>
    <w:rsid w:val="004B57C1"/>
    <w:rsid w:val="004B63A0"/>
    <w:rsid w:val="004B75E5"/>
    <w:rsid w:val="004B7C02"/>
    <w:rsid w:val="004C0714"/>
    <w:rsid w:val="004C0EE8"/>
    <w:rsid w:val="004C1D51"/>
    <w:rsid w:val="004C25B5"/>
    <w:rsid w:val="004C3A79"/>
    <w:rsid w:val="004C4D8A"/>
    <w:rsid w:val="004C7BC8"/>
    <w:rsid w:val="004D00D8"/>
    <w:rsid w:val="004D04C8"/>
    <w:rsid w:val="004D1DCB"/>
    <w:rsid w:val="004D26BB"/>
    <w:rsid w:val="004D2BAB"/>
    <w:rsid w:val="004D2CB7"/>
    <w:rsid w:val="004D3282"/>
    <w:rsid w:val="004D38AA"/>
    <w:rsid w:val="004D3AF8"/>
    <w:rsid w:val="004D3D58"/>
    <w:rsid w:val="004D41C3"/>
    <w:rsid w:val="004D464C"/>
    <w:rsid w:val="004D4AC3"/>
    <w:rsid w:val="004D592A"/>
    <w:rsid w:val="004D637A"/>
    <w:rsid w:val="004E03F7"/>
    <w:rsid w:val="004E0682"/>
    <w:rsid w:val="004E27F9"/>
    <w:rsid w:val="004E286C"/>
    <w:rsid w:val="004E2AC8"/>
    <w:rsid w:val="004E396D"/>
    <w:rsid w:val="004E4619"/>
    <w:rsid w:val="004E485A"/>
    <w:rsid w:val="004E57E4"/>
    <w:rsid w:val="004E59C4"/>
    <w:rsid w:val="004E5E7D"/>
    <w:rsid w:val="004E6761"/>
    <w:rsid w:val="004E6CC7"/>
    <w:rsid w:val="004E6E6B"/>
    <w:rsid w:val="004E7C3F"/>
    <w:rsid w:val="004E7F5D"/>
    <w:rsid w:val="004F0317"/>
    <w:rsid w:val="004F04FC"/>
    <w:rsid w:val="004F0AF8"/>
    <w:rsid w:val="004F0EAA"/>
    <w:rsid w:val="004F1863"/>
    <w:rsid w:val="004F1E73"/>
    <w:rsid w:val="004F1EAD"/>
    <w:rsid w:val="004F2037"/>
    <w:rsid w:val="004F2289"/>
    <w:rsid w:val="004F231A"/>
    <w:rsid w:val="004F2CEC"/>
    <w:rsid w:val="004F3623"/>
    <w:rsid w:val="004F39BA"/>
    <w:rsid w:val="004F3DC8"/>
    <w:rsid w:val="004F40A8"/>
    <w:rsid w:val="004F416C"/>
    <w:rsid w:val="004F5762"/>
    <w:rsid w:val="004F6639"/>
    <w:rsid w:val="004F7766"/>
    <w:rsid w:val="00500489"/>
    <w:rsid w:val="00500B0D"/>
    <w:rsid w:val="0050184A"/>
    <w:rsid w:val="00501A4E"/>
    <w:rsid w:val="00501A87"/>
    <w:rsid w:val="00501C62"/>
    <w:rsid w:val="005021B9"/>
    <w:rsid w:val="00502A31"/>
    <w:rsid w:val="005044AF"/>
    <w:rsid w:val="00504C60"/>
    <w:rsid w:val="0050626E"/>
    <w:rsid w:val="005070B9"/>
    <w:rsid w:val="005079FB"/>
    <w:rsid w:val="00507FF4"/>
    <w:rsid w:val="00510341"/>
    <w:rsid w:val="00510447"/>
    <w:rsid w:val="00510592"/>
    <w:rsid w:val="00510B35"/>
    <w:rsid w:val="00511040"/>
    <w:rsid w:val="005112C2"/>
    <w:rsid w:val="005112CE"/>
    <w:rsid w:val="00511628"/>
    <w:rsid w:val="00512AE2"/>
    <w:rsid w:val="00512D7A"/>
    <w:rsid w:val="00512E4A"/>
    <w:rsid w:val="0051319E"/>
    <w:rsid w:val="00513B35"/>
    <w:rsid w:val="00513E55"/>
    <w:rsid w:val="005140E9"/>
    <w:rsid w:val="005144C9"/>
    <w:rsid w:val="00514779"/>
    <w:rsid w:val="005150DA"/>
    <w:rsid w:val="00515131"/>
    <w:rsid w:val="005153D6"/>
    <w:rsid w:val="0051649A"/>
    <w:rsid w:val="00516C79"/>
    <w:rsid w:val="00520DD0"/>
    <w:rsid w:val="00522A62"/>
    <w:rsid w:val="00522D95"/>
    <w:rsid w:val="00522F3A"/>
    <w:rsid w:val="00522FEE"/>
    <w:rsid w:val="005230A6"/>
    <w:rsid w:val="0052317F"/>
    <w:rsid w:val="00524925"/>
    <w:rsid w:val="00524FAD"/>
    <w:rsid w:val="00525077"/>
    <w:rsid w:val="005259C9"/>
    <w:rsid w:val="00525ED6"/>
    <w:rsid w:val="00526F9D"/>
    <w:rsid w:val="00527043"/>
    <w:rsid w:val="0053081E"/>
    <w:rsid w:val="005323BC"/>
    <w:rsid w:val="0053273D"/>
    <w:rsid w:val="005328E1"/>
    <w:rsid w:val="00532CEA"/>
    <w:rsid w:val="00532DDD"/>
    <w:rsid w:val="00533880"/>
    <w:rsid w:val="00533D7A"/>
    <w:rsid w:val="00533E92"/>
    <w:rsid w:val="00534BE6"/>
    <w:rsid w:val="0053509C"/>
    <w:rsid w:val="005355AD"/>
    <w:rsid w:val="00535E2B"/>
    <w:rsid w:val="00536C25"/>
    <w:rsid w:val="00536D60"/>
    <w:rsid w:val="0053703A"/>
    <w:rsid w:val="005374AD"/>
    <w:rsid w:val="00537910"/>
    <w:rsid w:val="00537D45"/>
    <w:rsid w:val="00540138"/>
    <w:rsid w:val="005416D4"/>
    <w:rsid w:val="0054238B"/>
    <w:rsid w:val="00542497"/>
    <w:rsid w:val="00542AF9"/>
    <w:rsid w:val="00542B68"/>
    <w:rsid w:val="00543008"/>
    <w:rsid w:val="005431CB"/>
    <w:rsid w:val="00543441"/>
    <w:rsid w:val="005436BE"/>
    <w:rsid w:val="00543AFF"/>
    <w:rsid w:val="00543B3F"/>
    <w:rsid w:val="005445DA"/>
    <w:rsid w:val="0054460C"/>
    <w:rsid w:val="00545754"/>
    <w:rsid w:val="00546A57"/>
    <w:rsid w:val="00547226"/>
    <w:rsid w:val="00550601"/>
    <w:rsid w:val="0055084E"/>
    <w:rsid w:val="00552A02"/>
    <w:rsid w:val="005549A3"/>
    <w:rsid w:val="005549B6"/>
    <w:rsid w:val="00554BB8"/>
    <w:rsid w:val="00554DF6"/>
    <w:rsid w:val="005559AD"/>
    <w:rsid w:val="00556733"/>
    <w:rsid w:val="00556B73"/>
    <w:rsid w:val="00557848"/>
    <w:rsid w:val="00561593"/>
    <w:rsid w:val="0056162A"/>
    <w:rsid w:val="00561BF1"/>
    <w:rsid w:val="00562189"/>
    <w:rsid w:val="0056300D"/>
    <w:rsid w:val="00563312"/>
    <w:rsid w:val="00563FB4"/>
    <w:rsid w:val="00565884"/>
    <w:rsid w:val="005659A1"/>
    <w:rsid w:val="005670D2"/>
    <w:rsid w:val="00567F4A"/>
    <w:rsid w:val="00570CF0"/>
    <w:rsid w:val="00571090"/>
    <w:rsid w:val="00571194"/>
    <w:rsid w:val="0057134E"/>
    <w:rsid w:val="005726B2"/>
    <w:rsid w:val="005729C4"/>
    <w:rsid w:val="00573796"/>
    <w:rsid w:val="00575B3E"/>
    <w:rsid w:val="0057658D"/>
    <w:rsid w:val="005767A2"/>
    <w:rsid w:val="005768F9"/>
    <w:rsid w:val="00577A05"/>
    <w:rsid w:val="00577B40"/>
    <w:rsid w:val="0058038A"/>
    <w:rsid w:val="005827BC"/>
    <w:rsid w:val="00582944"/>
    <w:rsid w:val="00582C74"/>
    <w:rsid w:val="00584A07"/>
    <w:rsid w:val="00585239"/>
    <w:rsid w:val="005858F5"/>
    <w:rsid w:val="00585D8C"/>
    <w:rsid w:val="00585E79"/>
    <w:rsid w:val="00585F13"/>
    <w:rsid w:val="00586F3B"/>
    <w:rsid w:val="00586F4C"/>
    <w:rsid w:val="005878C9"/>
    <w:rsid w:val="00590843"/>
    <w:rsid w:val="00590B77"/>
    <w:rsid w:val="00590C5E"/>
    <w:rsid w:val="00591214"/>
    <w:rsid w:val="005917B7"/>
    <w:rsid w:val="00592B4D"/>
    <w:rsid w:val="00592E16"/>
    <w:rsid w:val="00593859"/>
    <w:rsid w:val="00594896"/>
    <w:rsid w:val="0059499A"/>
    <w:rsid w:val="00594A7E"/>
    <w:rsid w:val="005952F5"/>
    <w:rsid w:val="00595462"/>
    <w:rsid w:val="00595CF6"/>
    <w:rsid w:val="00596A10"/>
    <w:rsid w:val="00596E20"/>
    <w:rsid w:val="0059705F"/>
    <w:rsid w:val="0059787D"/>
    <w:rsid w:val="00597EEA"/>
    <w:rsid w:val="005A0CB6"/>
    <w:rsid w:val="005A1341"/>
    <w:rsid w:val="005A165E"/>
    <w:rsid w:val="005A2166"/>
    <w:rsid w:val="005A29DD"/>
    <w:rsid w:val="005A3740"/>
    <w:rsid w:val="005A3E41"/>
    <w:rsid w:val="005A42AB"/>
    <w:rsid w:val="005A4D54"/>
    <w:rsid w:val="005A4DAA"/>
    <w:rsid w:val="005A50ED"/>
    <w:rsid w:val="005A6AB4"/>
    <w:rsid w:val="005A6F8F"/>
    <w:rsid w:val="005A7014"/>
    <w:rsid w:val="005A7093"/>
    <w:rsid w:val="005A73F2"/>
    <w:rsid w:val="005A76C4"/>
    <w:rsid w:val="005A7B38"/>
    <w:rsid w:val="005B1F67"/>
    <w:rsid w:val="005B2112"/>
    <w:rsid w:val="005B253D"/>
    <w:rsid w:val="005B367E"/>
    <w:rsid w:val="005B42E7"/>
    <w:rsid w:val="005B6050"/>
    <w:rsid w:val="005B6A7A"/>
    <w:rsid w:val="005C03CF"/>
    <w:rsid w:val="005C0FB8"/>
    <w:rsid w:val="005C1D16"/>
    <w:rsid w:val="005C24DF"/>
    <w:rsid w:val="005C2A43"/>
    <w:rsid w:val="005C3BE4"/>
    <w:rsid w:val="005C4592"/>
    <w:rsid w:val="005C479F"/>
    <w:rsid w:val="005C496C"/>
    <w:rsid w:val="005C53D0"/>
    <w:rsid w:val="005C5E8B"/>
    <w:rsid w:val="005C6127"/>
    <w:rsid w:val="005C7570"/>
    <w:rsid w:val="005C7A84"/>
    <w:rsid w:val="005D012C"/>
    <w:rsid w:val="005D02B7"/>
    <w:rsid w:val="005D21C0"/>
    <w:rsid w:val="005D2A15"/>
    <w:rsid w:val="005D2A1E"/>
    <w:rsid w:val="005D2B01"/>
    <w:rsid w:val="005D368B"/>
    <w:rsid w:val="005D47AF"/>
    <w:rsid w:val="005D5282"/>
    <w:rsid w:val="005D57B9"/>
    <w:rsid w:val="005D5B93"/>
    <w:rsid w:val="005D62C5"/>
    <w:rsid w:val="005D68AE"/>
    <w:rsid w:val="005E0CFE"/>
    <w:rsid w:val="005E35EF"/>
    <w:rsid w:val="005E44F2"/>
    <w:rsid w:val="005E4C58"/>
    <w:rsid w:val="005E5425"/>
    <w:rsid w:val="005E5448"/>
    <w:rsid w:val="005E5941"/>
    <w:rsid w:val="005E6859"/>
    <w:rsid w:val="005E6923"/>
    <w:rsid w:val="005E724E"/>
    <w:rsid w:val="005F0362"/>
    <w:rsid w:val="005F0DEC"/>
    <w:rsid w:val="005F0DF6"/>
    <w:rsid w:val="005F1094"/>
    <w:rsid w:val="005F1555"/>
    <w:rsid w:val="005F178F"/>
    <w:rsid w:val="005F2E56"/>
    <w:rsid w:val="005F3EA3"/>
    <w:rsid w:val="005F4BC6"/>
    <w:rsid w:val="005F4C74"/>
    <w:rsid w:val="005F4E9D"/>
    <w:rsid w:val="005F535E"/>
    <w:rsid w:val="005F5E5A"/>
    <w:rsid w:val="005F61DF"/>
    <w:rsid w:val="005F6DAE"/>
    <w:rsid w:val="005F79D3"/>
    <w:rsid w:val="005F7BEC"/>
    <w:rsid w:val="0060093B"/>
    <w:rsid w:val="00600946"/>
    <w:rsid w:val="00601253"/>
    <w:rsid w:val="00602323"/>
    <w:rsid w:val="00602B93"/>
    <w:rsid w:val="0060318E"/>
    <w:rsid w:val="006034C9"/>
    <w:rsid w:val="0060436A"/>
    <w:rsid w:val="006043C9"/>
    <w:rsid w:val="00606A3A"/>
    <w:rsid w:val="00607302"/>
    <w:rsid w:val="00610457"/>
    <w:rsid w:val="006109FF"/>
    <w:rsid w:val="00610B1B"/>
    <w:rsid w:val="00610F5C"/>
    <w:rsid w:val="00611978"/>
    <w:rsid w:val="006119DA"/>
    <w:rsid w:val="00611FC2"/>
    <w:rsid w:val="006124D9"/>
    <w:rsid w:val="0061279B"/>
    <w:rsid w:val="00612CB0"/>
    <w:rsid w:val="00613445"/>
    <w:rsid w:val="006135FA"/>
    <w:rsid w:val="0061382F"/>
    <w:rsid w:val="00613A27"/>
    <w:rsid w:val="00614B71"/>
    <w:rsid w:val="00615AFD"/>
    <w:rsid w:val="006169E5"/>
    <w:rsid w:val="00617963"/>
    <w:rsid w:val="0062035E"/>
    <w:rsid w:val="00620661"/>
    <w:rsid w:val="006219A3"/>
    <w:rsid w:val="00622E91"/>
    <w:rsid w:val="00623B12"/>
    <w:rsid w:val="00624185"/>
    <w:rsid w:val="0062428F"/>
    <w:rsid w:val="00625759"/>
    <w:rsid w:val="00625D0E"/>
    <w:rsid w:val="0062685F"/>
    <w:rsid w:val="0062696A"/>
    <w:rsid w:val="00626F77"/>
    <w:rsid w:val="00630184"/>
    <w:rsid w:val="006308F8"/>
    <w:rsid w:val="00630A88"/>
    <w:rsid w:val="00630BA9"/>
    <w:rsid w:val="00630C96"/>
    <w:rsid w:val="00631A03"/>
    <w:rsid w:val="00632226"/>
    <w:rsid w:val="00632672"/>
    <w:rsid w:val="006326E8"/>
    <w:rsid w:val="00632BB1"/>
    <w:rsid w:val="00633629"/>
    <w:rsid w:val="00633753"/>
    <w:rsid w:val="00633F7B"/>
    <w:rsid w:val="00634668"/>
    <w:rsid w:val="00634778"/>
    <w:rsid w:val="00634937"/>
    <w:rsid w:val="00634FBC"/>
    <w:rsid w:val="006363FB"/>
    <w:rsid w:val="0063665D"/>
    <w:rsid w:val="0063683E"/>
    <w:rsid w:val="00636D95"/>
    <w:rsid w:val="0063772E"/>
    <w:rsid w:val="00637A54"/>
    <w:rsid w:val="00640667"/>
    <w:rsid w:val="00641E29"/>
    <w:rsid w:val="0064209B"/>
    <w:rsid w:val="0064211C"/>
    <w:rsid w:val="00642C06"/>
    <w:rsid w:val="00642D0E"/>
    <w:rsid w:val="00642E5E"/>
    <w:rsid w:val="006433A6"/>
    <w:rsid w:val="00643D9D"/>
    <w:rsid w:val="006449D5"/>
    <w:rsid w:val="00645FB7"/>
    <w:rsid w:val="00646D0C"/>
    <w:rsid w:val="00646FA1"/>
    <w:rsid w:val="0064738B"/>
    <w:rsid w:val="006508D2"/>
    <w:rsid w:val="0065209B"/>
    <w:rsid w:val="006522B2"/>
    <w:rsid w:val="00652BEE"/>
    <w:rsid w:val="0065354A"/>
    <w:rsid w:val="00653B4D"/>
    <w:rsid w:val="00653CC9"/>
    <w:rsid w:val="0065593C"/>
    <w:rsid w:val="00655A3E"/>
    <w:rsid w:val="00656269"/>
    <w:rsid w:val="00656CD0"/>
    <w:rsid w:val="00660468"/>
    <w:rsid w:val="006607BB"/>
    <w:rsid w:val="0066102E"/>
    <w:rsid w:val="00661845"/>
    <w:rsid w:val="0066296D"/>
    <w:rsid w:val="00662D2D"/>
    <w:rsid w:val="00663695"/>
    <w:rsid w:val="0066470C"/>
    <w:rsid w:val="00666E15"/>
    <w:rsid w:val="00667955"/>
    <w:rsid w:val="00670371"/>
    <w:rsid w:val="00670612"/>
    <w:rsid w:val="00670B6E"/>
    <w:rsid w:val="00671CF9"/>
    <w:rsid w:val="00671F8F"/>
    <w:rsid w:val="00672937"/>
    <w:rsid w:val="00672E61"/>
    <w:rsid w:val="00673211"/>
    <w:rsid w:val="0067371F"/>
    <w:rsid w:val="00674B61"/>
    <w:rsid w:val="00674E2D"/>
    <w:rsid w:val="00674FC7"/>
    <w:rsid w:val="00675962"/>
    <w:rsid w:val="00675981"/>
    <w:rsid w:val="00675D44"/>
    <w:rsid w:val="006772A6"/>
    <w:rsid w:val="00677E42"/>
    <w:rsid w:val="00681191"/>
    <w:rsid w:val="00682B45"/>
    <w:rsid w:val="0068322D"/>
    <w:rsid w:val="00683BBF"/>
    <w:rsid w:val="00684119"/>
    <w:rsid w:val="00685AB2"/>
    <w:rsid w:val="00685CAB"/>
    <w:rsid w:val="006866EF"/>
    <w:rsid w:val="006868D1"/>
    <w:rsid w:val="006874E4"/>
    <w:rsid w:val="00687B1B"/>
    <w:rsid w:val="00687C92"/>
    <w:rsid w:val="006927A3"/>
    <w:rsid w:val="006935E0"/>
    <w:rsid w:val="00693850"/>
    <w:rsid w:val="00693906"/>
    <w:rsid w:val="006939C9"/>
    <w:rsid w:val="00694A86"/>
    <w:rsid w:val="00695A35"/>
    <w:rsid w:val="00695A38"/>
    <w:rsid w:val="00695D53"/>
    <w:rsid w:val="00695DED"/>
    <w:rsid w:val="0069692F"/>
    <w:rsid w:val="00696EC0"/>
    <w:rsid w:val="00697FD7"/>
    <w:rsid w:val="006A1340"/>
    <w:rsid w:val="006A2BE6"/>
    <w:rsid w:val="006A2F11"/>
    <w:rsid w:val="006A505D"/>
    <w:rsid w:val="006A5427"/>
    <w:rsid w:val="006A59CA"/>
    <w:rsid w:val="006A5B73"/>
    <w:rsid w:val="006A75C7"/>
    <w:rsid w:val="006B0924"/>
    <w:rsid w:val="006B0DC2"/>
    <w:rsid w:val="006B1701"/>
    <w:rsid w:val="006B1825"/>
    <w:rsid w:val="006B23D8"/>
    <w:rsid w:val="006B25E7"/>
    <w:rsid w:val="006B2894"/>
    <w:rsid w:val="006B302A"/>
    <w:rsid w:val="006B34C8"/>
    <w:rsid w:val="006B3B75"/>
    <w:rsid w:val="006B3ECA"/>
    <w:rsid w:val="006B4089"/>
    <w:rsid w:val="006B4DE1"/>
    <w:rsid w:val="006B4FEF"/>
    <w:rsid w:val="006B54D7"/>
    <w:rsid w:val="006B54EF"/>
    <w:rsid w:val="006B6C27"/>
    <w:rsid w:val="006C0645"/>
    <w:rsid w:val="006C08F1"/>
    <w:rsid w:val="006C1912"/>
    <w:rsid w:val="006C36DF"/>
    <w:rsid w:val="006C3862"/>
    <w:rsid w:val="006C3995"/>
    <w:rsid w:val="006C573C"/>
    <w:rsid w:val="006C5AB6"/>
    <w:rsid w:val="006C5F05"/>
    <w:rsid w:val="006C65E2"/>
    <w:rsid w:val="006D064F"/>
    <w:rsid w:val="006D0A73"/>
    <w:rsid w:val="006D144B"/>
    <w:rsid w:val="006D28FB"/>
    <w:rsid w:val="006D355D"/>
    <w:rsid w:val="006D36B8"/>
    <w:rsid w:val="006D3F91"/>
    <w:rsid w:val="006D43D6"/>
    <w:rsid w:val="006D4424"/>
    <w:rsid w:val="006D4618"/>
    <w:rsid w:val="006D4635"/>
    <w:rsid w:val="006D6299"/>
    <w:rsid w:val="006D6745"/>
    <w:rsid w:val="006D6924"/>
    <w:rsid w:val="006D7887"/>
    <w:rsid w:val="006E13DD"/>
    <w:rsid w:val="006E14DC"/>
    <w:rsid w:val="006E2D5B"/>
    <w:rsid w:val="006E59C7"/>
    <w:rsid w:val="006E652F"/>
    <w:rsid w:val="006E6944"/>
    <w:rsid w:val="006F0371"/>
    <w:rsid w:val="006F0986"/>
    <w:rsid w:val="006F0CDC"/>
    <w:rsid w:val="006F1B78"/>
    <w:rsid w:val="006F1C23"/>
    <w:rsid w:val="006F2080"/>
    <w:rsid w:val="006F2357"/>
    <w:rsid w:val="006F3A7F"/>
    <w:rsid w:val="006F3F72"/>
    <w:rsid w:val="006F42B5"/>
    <w:rsid w:val="006F4699"/>
    <w:rsid w:val="006F56D8"/>
    <w:rsid w:val="006F5B09"/>
    <w:rsid w:val="006F69AE"/>
    <w:rsid w:val="006F77E0"/>
    <w:rsid w:val="006F7839"/>
    <w:rsid w:val="006F7AD8"/>
    <w:rsid w:val="00700056"/>
    <w:rsid w:val="0070078B"/>
    <w:rsid w:val="00701AF8"/>
    <w:rsid w:val="00702DDD"/>
    <w:rsid w:val="0070309C"/>
    <w:rsid w:val="007044C3"/>
    <w:rsid w:val="007063D6"/>
    <w:rsid w:val="00706679"/>
    <w:rsid w:val="00706A52"/>
    <w:rsid w:val="007078E1"/>
    <w:rsid w:val="00707A8D"/>
    <w:rsid w:val="00707CA0"/>
    <w:rsid w:val="007107F2"/>
    <w:rsid w:val="00710F28"/>
    <w:rsid w:val="007113B7"/>
    <w:rsid w:val="00711426"/>
    <w:rsid w:val="007118AE"/>
    <w:rsid w:val="00711F0E"/>
    <w:rsid w:val="00711FFA"/>
    <w:rsid w:val="007124DB"/>
    <w:rsid w:val="00712CB4"/>
    <w:rsid w:val="00713BB3"/>
    <w:rsid w:val="00713C52"/>
    <w:rsid w:val="00713CC1"/>
    <w:rsid w:val="0071435B"/>
    <w:rsid w:val="00714B0F"/>
    <w:rsid w:val="0071585E"/>
    <w:rsid w:val="007158DA"/>
    <w:rsid w:val="00715DDB"/>
    <w:rsid w:val="0071626D"/>
    <w:rsid w:val="0071628A"/>
    <w:rsid w:val="00716475"/>
    <w:rsid w:val="00716C72"/>
    <w:rsid w:val="007172C2"/>
    <w:rsid w:val="0072009F"/>
    <w:rsid w:val="007204C9"/>
    <w:rsid w:val="00720697"/>
    <w:rsid w:val="00720B4B"/>
    <w:rsid w:val="00721299"/>
    <w:rsid w:val="00721354"/>
    <w:rsid w:val="007215EB"/>
    <w:rsid w:val="00721964"/>
    <w:rsid w:val="00722041"/>
    <w:rsid w:val="007222C2"/>
    <w:rsid w:val="00722FFE"/>
    <w:rsid w:val="00724407"/>
    <w:rsid w:val="00724490"/>
    <w:rsid w:val="0072467B"/>
    <w:rsid w:val="007248C7"/>
    <w:rsid w:val="00724A79"/>
    <w:rsid w:val="00725303"/>
    <w:rsid w:val="0072579F"/>
    <w:rsid w:val="0072604B"/>
    <w:rsid w:val="00726C2B"/>
    <w:rsid w:val="00727744"/>
    <w:rsid w:val="00727D04"/>
    <w:rsid w:val="00730117"/>
    <w:rsid w:val="007303D4"/>
    <w:rsid w:val="00731502"/>
    <w:rsid w:val="00731511"/>
    <w:rsid w:val="007318CA"/>
    <w:rsid w:val="007320EA"/>
    <w:rsid w:val="00732C1F"/>
    <w:rsid w:val="00732DCD"/>
    <w:rsid w:val="00733ABD"/>
    <w:rsid w:val="00733B92"/>
    <w:rsid w:val="00733D45"/>
    <w:rsid w:val="00734AD5"/>
    <w:rsid w:val="00734B0D"/>
    <w:rsid w:val="00734B91"/>
    <w:rsid w:val="00734CCF"/>
    <w:rsid w:val="00734D5F"/>
    <w:rsid w:val="00734E64"/>
    <w:rsid w:val="00737810"/>
    <w:rsid w:val="00737D8E"/>
    <w:rsid w:val="00742650"/>
    <w:rsid w:val="00742E4F"/>
    <w:rsid w:val="007436D4"/>
    <w:rsid w:val="00743FF1"/>
    <w:rsid w:val="0074400B"/>
    <w:rsid w:val="0074415B"/>
    <w:rsid w:val="00744D47"/>
    <w:rsid w:val="007454A0"/>
    <w:rsid w:val="007456AA"/>
    <w:rsid w:val="00746FC7"/>
    <w:rsid w:val="007509AC"/>
    <w:rsid w:val="00750CF2"/>
    <w:rsid w:val="00751947"/>
    <w:rsid w:val="00752A37"/>
    <w:rsid w:val="0075357D"/>
    <w:rsid w:val="00753DE2"/>
    <w:rsid w:val="00753EFD"/>
    <w:rsid w:val="00754768"/>
    <w:rsid w:val="007558B6"/>
    <w:rsid w:val="00755A69"/>
    <w:rsid w:val="00756035"/>
    <w:rsid w:val="0075647D"/>
    <w:rsid w:val="00756BB6"/>
    <w:rsid w:val="0075708F"/>
    <w:rsid w:val="00760579"/>
    <w:rsid w:val="00760A2F"/>
    <w:rsid w:val="00760EEB"/>
    <w:rsid w:val="007616F2"/>
    <w:rsid w:val="00761896"/>
    <w:rsid w:val="00761A65"/>
    <w:rsid w:val="00762900"/>
    <w:rsid w:val="00762C89"/>
    <w:rsid w:val="00762F7D"/>
    <w:rsid w:val="0076308F"/>
    <w:rsid w:val="00764023"/>
    <w:rsid w:val="007653A6"/>
    <w:rsid w:val="00766071"/>
    <w:rsid w:val="00767261"/>
    <w:rsid w:val="007707FA"/>
    <w:rsid w:val="00772BAC"/>
    <w:rsid w:val="00772F31"/>
    <w:rsid w:val="0077328C"/>
    <w:rsid w:val="0077474D"/>
    <w:rsid w:val="00774DE3"/>
    <w:rsid w:val="00775156"/>
    <w:rsid w:val="0077547D"/>
    <w:rsid w:val="00775C8C"/>
    <w:rsid w:val="00776138"/>
    <w:rsid w:val="0077691B"/>
    <w:rsid w:val="00777499"/>
    <w:rsid w:val="00777D77"/>
    <w:rsid w:val="00780391"/>
    <w:rsid w:val="00781044"/>
    <w:rsid w:val="007817C6"/>
    <w:rsid w:val="00782F17"/>
    <w:rsid w:val="00782FD6"/>
    <w:rsid w:val="00783127"/>
    <w:rsid w:val="00783241"/>
    <w:rsid w:val="00783AB9"/>
    <w:rsid w:val="00783CBB"/>
    <w:rsid w:val="00784176"/>
    <w:rsid w:val="00784B24"/>
    <w:rsid w:val="00784C6E"/>
    <w:rsid w:val="0078531F"/>
    <w:rsid w:val="00786F11"/>
    <w:rsid w:val="007909A1"/>
    <w:rsid w:val="00793169"/>
    <w:rsid w:val="00793F81"/>
    <w:rsid w:val="00794736"/>
    <w:rsid w:val="00794782"/>
    <w:rsid w:val="00794F02"/>
    <w:rsid w:val="007952EA"/>
    <w:rsid w:val="00795E82"/>
    <w:rsid w:val="00797655"/>
    <w:rsid w:val="007A0CDF"/>
    <w:rsid w:val="007A11A5"/>
    <w:rsid w:val="007A23D3"/>
    <w:rsid w:val="007A264D"/>
    <w:rsid w:val="007A2F42"/>
    <w:rsid w:val="007A38A9"/>
    <w:rsid w:val="007A420A"/>
    <w:rsid w:val="007A45C3"/>
    <w:rsid w:val="007A5233"/>
    <w:rsid w:val="007A6120"/>
    <w:rsid w:val="007A7637"/>
    <w:rsid w:val="007A78B4"/>
    <w:rsid w:val="007B01CC"/>
    <w:rsid w:val="007B0D7B"/>
    <w:rsid w:val="007B0E8B"/>
    <w:rsid w:val="007B12EC"/>
    <w:rsid w:val="007B141F"/>
    <w:rsid w:val="007B18CC"/>
    <w:rsid w:val="007B1AE5"/>
    <w:rsid w:val="007B1C24"/>
    <w:rsid w:val="007B2530"/>
    <w:rsid w:val="007B2912"/>
    <w:rsid w:val="007B2BA3"/>
    <w:rsid w:val="007B4846"/>
    <w:rsid w:val="007B64EA"/>
    <w:rsid w:val="007B6659"/>
    <w:rsid w:val="007B769E"/>
    <w:rsid w:val="007C10B9"/>
    <w:rsid w:val="007C1262"/>
    <w:rsid w:val="007C1951"/>
    <w:rsid w:val="007C1B76"/>
    <w:rsid w:val="007C1F35"/>
    <w:rsid w:val="007C2544"/>
    <w:rsid w:val="007C3AFA"/>
    <w:rsid w:val="007C4876"/>
    <w:rsid w:val="007C537F"/>
    <w:rsid w:val="007C58C7"/>
    <w:rsid w:val="007C61C1"/>
    <w:rsid w:val="007C6353"/>
    <w:rsid w:val="007C6C5E"/>
    <w:rsid w:val="007C75E0"/>
    <w:rsid w:val="007C7A72"/>
    <w:rsid w:val="007C7BFF"/>
    <w:rsid w:val="007D07B5"/>
    <w:rsid w:val="007D0877"/>
    <w:rsid w:val="007D2100"/>
    <w:rsid w:val="007D235C"/>
    <w:rsid w:val="007D2859"/>
    <w:rsid w:val="007D320D"/>
    <w:rsid w:val="007D4261"/>
    <w:rsid w:val="007D4356"/>
    <w:rsid w:val="007D47E0"/>
    <w:rsid w:val="007D4D5C"/>
    <w:rsid w:val="007D5D98"/>
    <w:rsid w:val="007D65F3"/>
    <w:rsid w:val="007D67B4"/>
    <w:rsid w:val="007D6E8F"/>
    <w:rsid w:val="007D6FBE"/>
    <w:rsid w:val="007D73E0"/>
    <w:rsid w:val="007D765A"/>
    <w:rsid w:val="007E000A"/>
    <w:rsid w:val="007E0654"/>
    <w:rsid w:val="007E11C3"/>
    <w:rsid w:val="007E36E2"/>
    <w:rsid w:val="007E37DC"/>
    <w:rsid w:val="007E3E5F"/>
    <w:rsid w:val="007E67D8"/>
    <w:rsid w:val="007E7E42"/>
    <w:rsid w:val="007F0E98"/>
    <w:rsid w:val="007F137D"/>
    <w:rsid w:val="007F18DD"/>
    <w:rsid w:val="007F2793"/>
    <w:rsid w:val="007F2E92"/>
    <w:rsid w:val="007F329B"/>
    <w:rsid w:val="007F3BAE"/>
    <w:rsid w:val="007F5D3B"/>
    <w:rsid w:val="007F75E1"/>
    <w:rsid w:val="007F7A20"/>
    <w:rsid w:val="00800A4D"/>
    <w:rsid w:val="008018A4"/>
    <w:rsid w:val="00802355"/>
    <w:rsid w:val="008023BA"/>
    <w:rsid w:val="00802CCA"/>
    <w:rsid w:val="00802E06"/>
    <w:rsid w:val="00802F6B"/>
    <w:rsid w:val="00803082"/>
    <w:rsid w:val="00803BF3"/>
    <w:rsid w:val="00803E40"/>
    <w:rsid w:val="008054E9"/>
    <w:rsid w:val="0080584D"/>
    <w:rsid w:val="00805E00"/>
    <w:rsid w:val="008061AD"/>
    <w:rsid w:val="00806679"/>
    <w:rsid w:val="0080705F"/>
    <w:rsid w:val="0080735E"/>
    <w:rsid w:val="008073BA"/>
    <w:rsid w:val="00807567"/>
    <w:rsid w:val="00807D0F"/>
    <w:rsid w:val="00810CD3"/>
    <w:rsid w:val="0081136D"/>
    <w:rsid w:val="00812065"/>
    <w:rsid w:val="00812477"/>
    <w:rsid w:val="008125B1"/>
    <w:rsid w:val="00814BAE"/>
    <w:rsid w:val="008159B7"/>
    <w:rsid w:val="00815B3F"/>
    <w:rsid w:val="00815B66"/>
    <w:rsid w:val="00816200"/>
    <w:rsid w:val="008174CF"/>
    <w:rsid w:val="00817594"/>
    <w:rsid w:val="00817669"/>
    <w:rsid w:val="00821069"/>
    <w:rsid w:val="00821221"/>
    <w:rsid w:val="0082148E"/>
    <w:rsid w:val="0082159A"/>
    <w:rsid w:val="0082175A"/>
    <w:rsid w:val="0082179A"/>
    <w:rsid w:val="008228A8"/>
    <w:rsid w:val="0082299F"/>
    <w:rsid w:val="008233EF"/>
    <w:rsid w:val="00823E8C"/>
    <w:rsid w:val="00826306"/>
    <w:rsid w:val="008263F9"/>
    <w:rsid w:val="008268AF"/>
    <w:rsid w:val="008268C4"/>
    <w:rsid w:val="008274A1"/>
    <w:rsid w:val="008276EC"/>
    <w:rsid w:val="00827B99"/>
    <w:rsid w:val="00827F1D"/>
    <w:rsid w:val="0083086E"/>
    <w:rsid w:val="00830CA3"/>
    <w:rsid w:val="00832196"/>
    <w:rsid w:val="00832379"/>
    <w:rsid w:val="0083257B"/>
    <w:rsid w:val="0083310C"/>
    <w:rsid w:val="008332FF"/>
    <w:rsid w:val="00833755"/>
    <w:rsid w:val="00833810"/>
    <w:rsid w:val="0083394E"/>
    <w:rsid w:val="00834129"/>
    <w:rsid w:val="00835598"/>
    <w:rsid w:val="008359DD"/>
    <w:rsid w:val="008360F1"/>
    <w:rsid w:val="00836707"/>
    <w:rsid w:val="00836A61"/>
    <w:rsid w:val="0083731B"/>
    <w:rsid w:val="00837885"/>
    <w:rsid w:val="00840FF6"/>
    <w:rsid w:val="008417F1"/>
    <w:rsid w:val="00841EB7"/>
    <w:rsid w:val="00842083"/>
    <w:rsid w:val="0084250B"/>
    <w:rsid w:val="008426A7"/>
    <w:rsid w:val="008427B4"/>
    <w:rsid w:val="00842A1F"/>
    <w:rsid w:val="0084333D"/>
    <w:rsid w:val="008445C2"/>
    <w:rsid w:val="00844694"/>
    <w:rsid w:val="00844DC9"/>
    <w:rsid w:val="00845570"/>
    <w:rsid w:val="00845920"/>
    <w:rsid w:val="00845A49"/>
    <w:rsid w:val="00846CF8"/>
    <w:rsid w:val="0084792A"/>
    <w:rsid w:val="00847AEE"/>
    <w:rsid w:val="00847E2B"/>
    <w:rsid w:val="0085013F"/>
    <w:rsid w:val="00850B0B"/>
    <w:rsid w:val="00850F20"/>
    <w:rsid w:val="00851C7A"/>
    <w:rsid w:val="0085282D"/>
    <w:rsid w:val="00852B1D"/>
    <w:rsid w:val="008532F8"/>
    <w:rsid w:val="00853A47"/>
    <w:rsid w:val="00854986"/>
    <w:rsid w:val="00855A34"/>
    <w:rsid w:val="0085636E"/>
    <w:rsid w:val="00856FE4"/>
    <w:rsid w:val="00857BFA"/>
    <w:rsid w:val="00857C6D"/>
    <w:rsid w:val="00857C92"/>
    <w:rsid w:val="008602FD"/>
    <w:rsid w:val="008603E7"/>
    <w:rsid w:val="00860F2B"/>
    <w:rsid w:val="00862BCC"/>
    <w:rsid w:val="00863A9A"/>
    <w:rsid w:val="00863E7B"/>
    <w:rsid w:val="00863E94"/>
    <w:rsid w:val="00864271"/>
    <w:rsid w:val="00864BEE"/>
    <w:rsid w:val="00865225"/>
    <w:rsid w:val="0086533E"/>
    <w:rsid w:val="0086584C"/>
    <w:rsid w:val="008659E3"/>
    <w:rsid w:val="00865E0F"/>
    <w:rsid w:val="0086639C"/>
    <w:rsid w:val="00867256"/>
    <w:rsid w:val="00867305"/>
    <w:rsid w:val="0087071B"/>
    <w:rsid w:val="008717D7"/>
    <w:rsid w:val="0087216E"/>
    <w:rsid w:val="00872A54"/>
    <w:rsid w:val="0087310A"/>
    <w:rsid w:val="00874D35"/>
    <w:rsid w:val="00875275"/>
    <w:rsid w:val="008767F0"/>
    <w:rsid w:val="00876CAF"/>
    <w:rsid w:val="00876EBB"/>
    <w:rsid w:val="00877E15"/>
    <w:rsid w:val="008819F1"/>
    <w:rsid w:val="008820A9"/>
    <w:rsid w:val="00882A44"/>
    <w:rsid w:val="008842E0"/>
    <w:rsid w:val="008844B6"/>
    <w:rsid w:val="008847E7"/>
    <w:rsid w:val="00885398"/>
    <w:rsid w:val="00885518"/>
    <w:rsid w:val="00886942"/>
    <w:rsid w:val="00886A02"/>
    <w:rsid w:val="00886CCB"/>
    <w:rsid w:val="00887953"/>
    <w:rsid w:val="00887F26"/>
    <w:rsid w:val="0089063E"/>
    <w:rsid w:val="0089128B"/>
    <w:rsid w:val="00892F19"/>
    <w:rsid w:val="0089303B"/>
    <w:rsid w:val="00894C63"/>
    <w:rsid w:val="008951B6"/>
    <w:rsid w:val="00895CDB"/>
    <w:rsid w:val="00896164"/>
    <w:rsid w:val="008967E9"/>
    <w:rsid w:val="008968CC"/>
    <w:rsid w:val="0089694F"/>
    <w:rsid w:val="00897166"/>
    <w:rsid w:val="00897502"/>
    <w:rsid w:val="00897AD2"/>
    <w:rsid w:val="008A0C0F"/>
    <w:rsid w:val="008A124C"/>
    <w:rsid w:val="008A1A46"/>
    <w:rsid w:val="008A202D"/>
    <w:rsid w:val="008A3173"/>
    <w:rsid w:val="008A333B"/>
    <w:rsid w:val="008A3B01"/>
    <w:rsid w:val="008A3C0E"/>
    <w:rsid w:val="008A467D"/>
    <w:rsid w:val="008A5BF6"/>
    <w:rsid w:val="008A646C"/>
    <w:rsid w:val="008A6E3F"/>
    <w:rsid w:val="008A6F6B"/>
    <w:rsid w:val="008A7C05"/>
    <w:rsid w:val="008A7E05"/>
    <w:rsid w:val="008B01FA"/>
    <w:rsid w:val="008B0520"/>
    <w:rsid w:val="008B0A35"/>
    <w:rsid w:val="008B15B8"/>
    <w:rsid w:val="008B174E"/>
    <w:rsid w:val="008B176D"/>
    <w:rsid w:val="008B2416"/>
    <w:rsid w:val="008B403C"/>
    <w:rsid w:val="008B4351"/>
    <w:rsid w:val="008B4377"/>
    <w:rsid w:val="008B49A0"/>
    <w:rsid w:val="008B4A8B"/>
    <w:rsid w:val="008B5A69"/>
    <w:rsid w:val="008B61CC"/>
    <w:rsid w:val="008B621D"/>
    <w:rsid w:val="008B68AE"/>
    <w:rsid w:val="008B6A55"/>
    <w:rsid w:val="008B6E89"/>
    <w:rsid w:val="008B74B5"/>
    <w:rsid w:val="008B7828"/>
    <w:rsid w:val="008C013A"/>
    <w:rsid w:val="008C0304"/>
    <w:rsid w:val="008C0410"/>
    <w:rsid w:val="008C0C04"/>
    <w:rsid w:val="008C0E0B"/>
    <w:rsid w:val="008C1959"/>
    <w:rsid w:val="008C21DA"/>
    <w:rsid w:val="008C2AC1"/>
    <w:rsid w:val="008C3220"/>
    <w:rsid w:val="008C34C0"/>
    <w:rsid w:val="008C37DF"/>
    <w:rsid w:val="008C42EB"/>
    <w:rsid w:val="008C4C05"/>
    <w:rsid w:val="008C5192"/>
    <w:rsid w:val="008C561C"/>
    <w:rsid w:val="008C5E72"/>
    <w:rsid w:val="008C616E"/>
    <w:rsid w:val="008C69FA"/>
    <w:rsid w:val="008C6DC8"/>
    <w:rsid w:val="008C75A7"/>
    <w:rsid w:val="008D0185"/>
    <w:rsid w:val="008D0265"/>
    <w:rsid w:val="008D0CC0"/>
    <w:rsid w:val="008D27CF"/>
    <w:rsid w:val="008D2C01"/>
    <w:rsid w:val="008D3311"/>
    <w:rsid w:val="008D3919"/>
    <w:rsid w:val="008D3FFB"/>
    <w:rsid w:val="008D6251"/>
    <w:rsid w:val="008D6E9A"/>
    <w:rsid w:val="008D7C91"/>
    <w:rsid w:val="008E02D8"/>
    <w:rsid w:val="008E128B"/>
    <w:rsid w:val="008E1612"/>
    <w:rsid w:val="008E16EE"/>
    <w:rsid w:val="008E184D"/>
    <w:rsid w:val="008E1D42"/>
    <w:rsid w:val="008E2511"/>
    <w:rsid w:val="008E2822"/>
    <w:rsid w:val="008E2871"/>
    <w:rsid w:val="008E28DA"/>
    <w:rsid w:val="008E3012"/>
    <w:rsid w:val="008E35E1"/>
    <w:rsid w:val="008E3AC2"/>
    <w:rsid w:val="008E4041"/>
    <w:rsid w:val="008E4845"/>
    <w:rsid w:val="008E4FD1"/>
    <w:rsid w:val="008E5165"/>
    <w:rsid w:val="008E5796"/>
    <w:rsid w:val="008E5C4F"/>
    <w:rsid w:val="008E62FC"/>
    <w:rsid w:val="008E71BD"/>
    <w:rsid w:val="008E760D"/>
    <w:rsid w:val="008F1327"/>
    <w:rsid w:val="008F188F"/>
    <w:rsid w:val="008F20CF"/>
    <w:rsid w:val="008F29A2"/>
    <w:rsid w:val="008F2FB8"/>
    <w:rsid w:val="008F4A00"/>
    <w:rsid w:val="008F55C2"/>
    <w:rsid w:val="008F5941"/>
    <w:rsid w:val="008F5B5B"/>
    <w:rsid w:val="008F5F15"/>
    <w:rsid w:val="008F65CF"/>
    <w:rsid w:val="008F6808"/>
    <w:rsid w:val="008F6903"/>
    <w:rsid w:val="008F7578"/>
    <w:rsid w:val="008F796A"/>
    <w:rsid w:val="008F797B"/>
    <w:rsid w:val="008F7EC8"/>
    <w:rsid w:val="009016DC"/>
    <w:rsid w:val="00901C22"/>
    <w:rsid w:val="00901C9B"/>
    <w:rsid w:val="0090274F"/>
    <w:rsid w:val="00902A8F"/>
    <w:rsid w:val="00902EEF"/>
    <w:rsid w:val="0090363F"/>
    <w:rsid w:val="009039EA"/>
    <w:rsid w:val="00905066"/>
    <w:rsid w:val="00905C33"/>
    <w:rsid w:val="00905DA9"/>
    <w:rsid w:val="00907594"/>
    <w:rsid w:val="009101E2"/>
    <w:rsid w:val="009109BA"/>
    <w:rsid w:val="00911851"/>
    <w:rsid w:val="009119CF"/>
    <w:rsid w:val="009122BC"/>
    <w:rsid w:val="00912518"/>
    <w:rsid w:val="00912F31"/>
    <w:rsid w:val="0091348E"/>
    <w:rsid w:val="009147B3"/>
    <w:rsid w:val="00915C42"/>
    <w:rsid w:val="0091692A"/>
    <w:rsid w:val="009171C0"/>
    <w:rsid w:val="009173F1"/>
    <w:rsid w:val="00917535"/>
    <w:rsid w:val="00917E8E"/>
    <w:rsid w:val="0092019A"/>
    <w:rsid w:val="00920C24"/>
    <w:rsid w:val="00921409"/>
    <w:rsid w:val="00921472"/>
    <w:rsid w:val="009217A6"/>
    <w:rsid w:val="0092196C"/>
    <w:rsid w:val="009222C1"/>
    <w:rsid w:val="009224A4"/>
    <w:rsid w:val="009224E0"/>
    <w:rsid w:val="00923AC3"/>
    <w:rsid w:val="00923AE7"/>
    <w:rsid w:val="00923F4B"/>
    <w:rsid w:val="0092420F"/>
    <w:rsid w:val="009247F3"/>
    <w:rsid w:val="00924E2B"/>
    <w:rsid w:val="0092506A"/>
    <w:rsid w:val="00925DCD"/>
    <w:rsid w:val="009271F2"/>
    <w:rsid w:val="009279DE"/>
    <w:rsid w:val="00927B25"/>
    <w:rsid w:val="009300AA"/>
    <w:rsid w:val="00930E70"/>
    <w:rsid w:val="00932F20"/>
    <w:rsid w:val="00933584"/>
    <w:rsid w:val="0093368B"/>
    <w:rsid w:val="0093372F"/>
    <w:rsid w:val="00934EE2"/>
    <w:rsid w:val="00935AB5"/>
    <w:rsid w:val="00935FDC"/>
    <w:rsid w:val="009360D9"/>
    <w:rsid w:val="009362B4"/>
    <w:rsid w:val="00936766"/>
    <w:rsid w:val="009411BA"/>
    <w:rsid w:val="00941890"/>
    <w:rsid w:val="009418C5"/>
    <w:rsid w:val="00942281"/>
    <w:rsid w:val="009423A5"/>
    <w:rsid w:val="00942666"/>
    <w:rsid w:val="00942B8C"/>
    <w:rsid w:val="009435CE"/>
    <w:rsid w:val="00945C04"/>
    <w:rsid w:val="00946698"/>
    <w:rsid w:val="00947382"/>
    <w:rsid w:val="009528DE"/>
    <w:rsid w:val="00952E97"/>
    <w:rsid w:val="0095339B"/>
    <w:rsid w:val="00953BA4"/>
    <w:rsid w:val="009557B3"/>
    <w:rsid w:val="00955E0A"/>
    <w:rsid w:val="00956318"/>
    <w:rsid w:val="009564F5"/>
    <w:rsid w:val="00956F3D"/>
    <w:rsid w:val="00960537"/>
    <w:rsid w:val="0096088B"/>
    <w:rsid w:val="00960EF7"/>
    <w:rsid w:val="00961018"/>
    <w:rsid w:val="00961E6A"/>
    <w:rsid w:val="009624E8"/>
    <w:rsid w:val="00962702"/>
    <w:rsid w:val="0096283E"/>
    <w:rsid w:val="009631F6"/>
    <w:rsid w:val="009633DE"/>
    <w:rsid w:val="00964027"/>
    <w:rsid w:val="00964DBD"/>
    <w:rsid w:val="00965A7F"/>
    <w:rsid w:val="0096650B"/>
    <w:rsid w:val="00966956"/>
    <w:rsid w:val="00967D63"/>
    <w:rsid w:val="00971E66"/>
    <w:rsid w:val="009739BF"/>
    <w:rsid w:val="00973A4B"/>
    <w:rsid w:val="00974679"/>
    <w:rsid w:val="00974DAE"/>
    <w:rsid w:val="0097535E"/>
    <w:rsid w:val="00975BAE"/>
    <w:rsid w:val="00975C6A"/>
    <w:rsid w:val="00975F98"/>
    <w:rsid w:val="009761BA"/>
    <w:rsid w:val="009800B1"/>
    <w:rsid w:val="009801AF"/>
    <w:rsid w:val="00980394"/>
    <w:rsid w:val="009803B3"/>
    <w:rsid w:val="00980CE8"/>
    <w:rsid w:val="009816C8"/>
    <w:rsid w:val="009817D5"/>
    <w:rsid w:val="00981D8F"/>
    <w:rsid w:val="009824D9"/>
    <w:rsid w:val="0098268F"/>
    <w:rsid w:val="00982A38"/>
    <w:rsid w:val="00982ACE"/>
    <w:rsid w:val="00982C18"/>
    <w:rsid w:val="00982C1E"/>
    <w:rsid w:val="00990800"/>
    <w:rsid w:val="009918FA"/>
    <w:rsid w:val="00992947"/>
    <w:rsid w:val="00992E94"/>
    <w:rsid w:val="00993366"/>
    <w:rsid w:val="009940EF"/>
    <w:rsid w:val="00995029"/>
    <w:rsid w:val="00996597"/>
    <w:rsid w:val="00996844"/>
    <w:rsid w:val="009968E6"/>
    <w:rsid w:val="0099724F"/>
    <w:rsid w:val="00997645"/>
    <w:rsid w:val="009A07B2"/>
    <w:rsid w:val="009A0ECB"/>
    <w:rsid w:val="009A130B"/>
    <w:rsid w:val="009A1D5D"/>
    <w:rsid w:val="009A227A"/>
    <w:rsid w:val="009A2C84"/>
    <w:rsid w:val="009A2E31"/>
    <w:rsid w:val="009A30A2"/>
    <w:rsid w:val="009A31F0"/>
    <w:rsid w:val="009A4BD8"/>
    <w:rsid w:val="009A576F"/>
    <w:rsid w:val="009A5D96"/>
    <w:rsid w:val="009A6865"/>
    <w:rsid w:val="009A70FE"/>
    <w:rsid w:val="009B0576"/>
    <w:rsid w:val="009B0F3F"/>
    <w:rsid w:val="009B1A80"/>
    <w:rsid w:val="009B2027"/>
    <w:rsid w:val="009B233F"/>
    <w:rsid w:val="009B2A42"/>
    <w:rsid w:val="009B2E44"/>
    <w:rsid w:val="009B328F"/>
    <w:rsid w:val="009B3337"/>
    <w:rsid w:val="009B390E"/>
    <w:rsid w:val="009B3C43"/>
    <w:rsid w:val="009B4028"/>
    <w:rsid w:val="009B4864"/>
    <w:rsid w:val="009B4C44"/>
    <w:rsid w:val="009B5D49"/>
    <w:rsid w:val="009B65A3"/>
    <w:rsid w:val="009B6761"/>
    <w:rsid w:val="009B6813"/>
    <w:rsid w:val="009B6845"/>
    <w:rsid w:val="009B6934"/>
    <w:rsid w:val="009B6E78"/>
    <w:rsid w:val="009B6E91"/>
    <w:rsid w:val="009B6FD9"/>
    <w:rsid w:val="009C26AF"/>
    <w:rsid w:val="009C2A50"/>
    <w:rsid w:val="009C36FA"/>
    <w:rsid w:val="009C3B13"/>
    <w:rsid w:val="009C3F13"/>
    <w:rsid w:val="009C40A9"/>
    <w:rsid w:val="009C452E"/>
    <w:rsid w:val="009C4B82"/>
    <w:rsid w:val="009C4C2B"/>
    <w:rsid w:val="009C4CD2"/>
    <w:rsid w:val="009C5244"/>
    <w:rsid w:val="009C5899"/>
    <w:rsid w:val="009C59DD"/>
    <w:rsid w:val="009C78B9"/>
    <w:rsid w:val="009D0F2A"/>
    <w:rsid w:val="009D10F6"/>
    <w:rsid w:val="009D1158"/>
    <w:rsid w:val="009D121A"/>
    <w:rsid w:val="009D1638"/>
    <w:rsid w:val="009D32A6"/>
    <w:rsid w:val="009D376C"/>
    <w:rsid w:val="009D3BDF"/>
    <w:rsid w:val="009D5962"/>
    <w:rsid w:val="009D5A23"/>
    <w:rsid w:val="009D5ABA"/>
    <w:rsid w:val="009D7BEC"/>
    <w:rsid w:val="009D7F65"/>
    <w:rsid w:val="009E15A5"/>
    <w:rsid w:val="009E1E62"/>
    <w:rsid w:val="009E2AC3"/>
    <w:rsid w:val="009E308A"/>
    <w:rsid w:val="009E4250"/>
    <w:rsid w:val="009E4C35"/>
    <w:rsid w:val="009E5250"/>
    <w:rsid w:val="009E539E"/>
    <w:rsid w:val="009E553F"/>
    <w:rsid w:val="009E56A1"/>
    <w:rsid w:val="009E7ADA"/>
    <w:rsid w:val="009F008E"/>
    <w:rsid w:val="009F009F"/>
    <w:rsid w:val="009F09FD"/>
    <w:rsid w:val="009F0B80"/>
    <w:rsid w:val="009F0EF0"/>
    <w:rsid w:val="009F0FFF"/>
    <w:rsid w:val="009F2047"/>
    <w:rsid w:val="009F2298"/>
    <w:rsid w:val="009F2906"/>
    <w:rsid w:val="009F2955"/>
    <w:rsid w:val="009F2D57"/>
    <w:rsid w:val="009F38B0"/>
    <w:rsid w:val="009F440B"/>
    <w:rsid w:val="009F4526"/>
    <w:rsid w:val="009F4A73"/>
    <w:rsid w:val="009F5A30"/>
    <w:rsid w:val="009F6640"/>
    <w:rsid w:val="009F6661"/>
    <w:rsid w:val="009F6B34"/>
    <w:rsid w:val="009F6B73"/>
    <w:rsid w:val="009F72DD"/>
    <w:rsid w:val="009F73DB"/>
    <w:rsid w:val="009F74A1"/>
    <w:rsid w:val="009F7DA3"/>
    <w:rsid w:val="00A000E7"/>
    <w:rsid w:val="00A006A8"/>
    <w:rsid w:val="00A00FE4"/>
    <w:rsid w:val="00A01605"/>
    <w:rsid w:val="00A01703"/>
    <w:rsid w:val="00A01EBC"/>
    <w:rsid w:val="00A02AB8"/>
    <w:rsid w:val="00A02D11"/>
    <w:rsid w:val="00A03145"/>
    <w:rsid w:val="00A03542"/>
    <w:rsid w:val="00A042B5"/>
    <w:rsid w:val="00A0433C"/>
    <w:rsid w:val="00A0435B"/>
    <w:rsid w:val="00A04D2D"/>
    <w:rsid w:val="00A05445"/>
    <w:rsid w:val="00A06327"/>
    <w:rsid w:val="00A06466"/>
    <w:rsid w:val="00A077AD"/>
    <w:rsid w:val="00A07A74"/>
    <w:rsid w:val="00A10645"/>
    <w:rsid w:val="00A10A9E"/>
    <w:rsid w:val="00A111BE"/>
    <w:rsid w:val="00A13F01"/>
    <w:rsid w:val="00A13F8F"/>
    <w:rsid w:val="00A14F21"/>
    <w:rsid w:val="00A151A2"/>
    <w:rsid w:val="00A153EE"/>
    <w:rsid w:val="00A166AA"/>
    <w:rsid w:val="00A16704"/>
    <w:rsid w:val="00A16E62"/>
    <w:rsid w:val="00A16FAE"/>
    <w:rsid w:val="00A1739B"/>
    <w:rsid w:val="00A17507"/>
    <w:rsid w:val="00A17DF1"/>
    <w:rsid w:val="00A2033B"/>
    <w:rsid w:val="00A207FE"/>
    <w:rsid w:val="00A21A6F"/>
    <w:rsid w:val="00A22A24"/>
    <w:rsid w:val="00A22F6E"/>
    <w:rsid w:val="00A23388"/>
    <w:rsid w:val="00A23659"/>
    <w:rsid w:val="00A238CA"/>
    <w:rsid w:val="00A2393A"/>
    <w:rsid w:val="00A23E98"/>
    <w:rsid w:val="00A24029"/>
    <w:rsid w:val="00A24252"/>
    <w:rsid w:val="00A24710"/>
    <w:rsid w:val="00A25ED0"/>
    <w:rsid w:val="00A26625"/>
    <w:rsid w:val="00A27676"/>
    <w:rsid w:val="00A27BAD"/>
    <w:rsid w:val="00A304C8"/>
    <w:rsid w:val="00A308C7"/>
    <w:rsid w:val="00A3090A"/>
    <w:rsid w:val="00A30F28"/>
    <w:rsid w:val="00A315EB"/>
    <w:rsid w:val="00A32172"/>
    <w:rsid w:val="00A32579"/>
    <w:rsid w:val="00A32C7F"/>
    <w:rsid w:val="00A335FD"/>
    <w:rsid w:val="00A338F9"/>
    <w:rsid w:val="00A33D25"/>
    <w:rsid w:val="00A351EE"/>
    <w:rsid w:val="00A35E83"/>
    <w:rsid w:val="00A36C01"/>
    <w:rsid w:val="00A36FC9"/>
    <w:rsid w:val="00A37225"/>
    <w:rsid w:val="00A37619"/>
    <w:rsid w:val="00A37F48"/>
    <w:rsid w:val="00A40072"/>
    <w:rsid w:val="00A402F1"/>
    <w:rsid w:val="00A40EE7"/>
    <w:rsid w:val="00A41123"/>
    <w:rsid w:val="00A417A7"/>
    <w:rsid w:val="00A42BC5"/>
    <w:rsid w:val="00A42F53"/>
    <w:rsid w:val="00A439C2"/>
    <w:rsid w:val="00A442EC"/>
    <w:rsid w:val="00A449C3"/>
    <w:rsid w:val="00A451CD"/>
    <w:rsid w:val="00A45358"/>
    <w:rsid w:val="00A45695"/>
    <w:rsid w:val="00A45B1B"/>
    <w:rsid w:val="00A45BE6"/>
    <w:rsid w:val="00A46B1B"/>
    <w:rsid w:val="00A46C86"/>
    <w:rsid w:val="00A46D4C"/>
    <w:rsid w:val="00A50ED0"/>
    <w:rsid w:val="00A51116"/>
    <w:rsid w:val="00A51C41"/>
    <w:rsid w:val="00A5570E"/>
    <w:rsid w:val="00A5591C"/>
    <w:rsid w:val="00A55CD7"/>
    <w:rsid w:val="00A55EEC"/>
    <w:rsid w:val="00A56233"/>
    <w:rsid w:val="00A569EF"/>
    <w:rsid w:val="00A57672"/>
    <w:rsid w:val="00A605D8"/>
    <w:rsid w:val="00A606B8"/>
    <w:rsid w:val="00A60A59"/>
    <w:rsid w:val="00A60FFD"/>
    <w:rsid w:val="00A6136D"/>
    <w:rsid w:val="00A6180F"/>
    <w:rsid w:val="00A63AE3"/>
    <w:rsid w:val="00A63AFB"/>
    <w:rsid w:val="00A6410C"/>
    <w:rsid w:val="00A646F9"/>
    <w:rsid w:val="00A64AC6"/>
    <w:rsid w:val="00A64C48"/>
    <w:rsid w:val="00A650C1"/>
    <w:rsid w:val="00A660FB"/>
    <w:rsid w:val="00A664B7"/>
    <w:rsid w:val="00A6777C"/>
    <w:rsid w:val="00A70953"/>
    <w:rsid w:val="00A71361"/>
    <w:rsid w:val="00A713A2"/>
    <w:rsid w:val="00A71914"/>
    <w:rsid w:val="00A71D98"/>
    <w:rsid w:val="00A72003"/>
    <w:rsid w:val="00A7353A"/>
    <w:rsid w:val="00A736A2"/>
    <w:rsid w:val="00A73BBC"/>
    <w:rsid w:val="00A73C62"/>
    <w:rsid w:val="00A74524"/>
    <w:rsid w:val="00A745DC"/>
    <w:rsid w:val="00A7486D"/>
    <w:rsid w:val="00A7509E"/>
    <w:rsid w:val="00A75339"/>
    <w:rsid w:val="00A75D07"/>
    <w:rsid w:val="00A760BF"/>
    <w:rsid w:val="00A76B3C"/>
    <w:rsid w:val="00A77E9E"/>
    <w:rsid w:val="00A80202"/>
    <w:rsid w:val="00A816C7"/>
    <w:rsid w:val="00A816CA"/>
    <w:rsid w:val="00A81A2D"/>
    <w:rsid w:val="00A82354"/>
    <w:rsid w:val="00A8281C"/>
    <w:rsid w:val="00A83CDB"/>
    <w:rsid w:val="00A83F2D"/>
    <w:rsid w:val="00A849A5"/>
    <w:rsid w:val="00A8526F"/>
    <w:rsid w:val="00A85834"/>
    <w:rsid w:val="00A85C44"/>
    <w:rsid w:val="00A85F0E"/>
    <w:rsid w:val="00A861D6"/>
    <w:rsid w:val="00A86BFC"/>
    <w:rsid w:val="00A87191"/>
    <w:rsid w:val="00A8756D"/>
    <w:rsid w:val="00A87E4D"/>
    <w:rsid w:val="00A87F42"/>
    <w:rsid w:val="00A903F3"/>
    <w:rsid w:val="00A90B0C"/>
    <w:rsid w:val="00A9120D"/>
    <w:rsid w:val="00A91F57"/>
    <w:rsid w:val="00A92E84"/>
    <w:rsid w:val="00A94C04"/>
    <w:rsid w:val="00A9585C"/>
    <w:rsid w:val="00A95865"/>
    <w:rsid w:val="00A966E8"/>
    <w:rsid w:val="00A968D0"/>
    <w:rsid w:val="00A969C5"/>
    <w:rsid w:val="00A96BBD"/>
    <w:rsid w:val="00A9765D"/>
    <w:rsid w:val="00A97866"/>
    <w:rsid w:val="00A97B20"/>
    <w:rsid w:val="00AA0087"/>
    <w:rsid w:val="00AA0E18"/>
    <w:rsid w:val="00AA1AE3"/>
    <w:rsid w:val="00AA2C27"/>
    <w:rsid w:val="00AA2DB4"/>
    <w:rsid w:val="00AA36CD"/>
    <w:rsid w:val="00AA3DB9"/>
    <w:rsid w:val="00AA46D8"/>
    <w:rsid w:val="00AA4C6B"/>
    <w:rsid w:val="00AA5257"/>
    <w:rsid w:val="00AA58E9"/>
    <w:rsid w:val="00AA6AB7"/>
    <w:rsid w:val="00AA6B7C"/>
    <w:rsid w:val="00AB045E"/>
    <w:rsid w:val="00AB1CD5"/>
    <w:rsid w:val="00AB2164"/>
    <w:rsid w:val="00AB2455"/>
    <w:rsid w:val="00AB2460"/>
    <w:rsid w:val="00AB2CD7"/>
    <w:rsid w:val="00AB3295"/>
    <w:rsid w:val="00AB43B4"/>
    <w:rsid w:val="00AB464C"/>
    <w:rsid w:val="00AB4A6A"/>
    <w:rsid w:val="00AB4EC1"/>
    <w:rsid w:val="00AB6840"/>
    <w:rsid w:val="00AB709B"/>
    <w:rsid w:val="00AB7630"/>
    <w:rsid w:val="00AC0E6B"/>
    <w:rsid w:val="00AC0ED3"/>
    <w:rsid w:val="00AC1B43"/>
    <w:rsid w:val="00AC39D6"/>
    <w:rsid w:val="00AC4009"/>
    <w:rsid w:val="00AC4FC1"/>
    <w:rsid w:val="00AC5164"/>
    <w:rsid w:val="00AC5293"/>
    <w:rsid w:val="00AC538E"/>
    <w:rsid w:val="00AC57FE"/>
    <w:rsid w:val="00AC61C9"/>
    <w:rsid w:val="00AC6639"/>
    <w:rsid w:val="00AC682A"/>
    <w:rsid w:val="00AC6948"/>
    <w:rsid w:val="00AC6A48"/>
    <w:rsid w:val="00AC7B26"/>
    <w:rsid w:val="00AC7FFE"/>
    <w:rsid w:val="00AD0F31"/>
    <w:rsid w:val="00AD1461"/>
    <w:rsid w:val="00AD1820"/>
    <w:rsid w:val="00AD1D24"/>
    <w:rsid w:val="00AD27A6"/>
    <w:rsid w:val="00AD2A5B"/>
    <w:rsid w:val="00AD2AF3"/>
    <w:rsid w:val="00AD3038"/>
    <w:rsid w:val="00AD31C1"/>
    <w:rsid w:val="00AD3F3A"/>
    <w:rsid w:val="00AD4094"/>
    <w:rsid w:val="00AD4F3E"/>
    <w:rsid w:val="00AD5042"/>
    <w:rsid w:val="00AD583B"/>
    <w:rsid w:val="00AD5F61"/>
    <w:rsid w:val="00AD64D8"/>
    <w:rsid w:val="00AD6616"/>
    <w:rsid w:val="00AD680F"/>
    <w:rsid w:val="00AD6A6F"/>
    <w:rsid w:val="00AD6EC4"/>
    <w:rsid w:val="00AD746E"/>
    <w:rsid w:val="00AD7BD2"/>
    <w:rsid w:val="00AE0165"/>
    <w:rsid w:val="00AE0581"/>
    <w:rsid w:val="00AE136E"/>
    <w:rsid w:val="00AE1826"/>
    <w:rsid w:val="00AE1F93"/>
    <w:rsid w:val="00AE3939"/>
    <w:rsid w:val="00AE4144"/>
    <w:rsid w:val="00AE5B53"/>
    <w:rsid w:val="00AE5BD8"/>
    <w:rsid w:val="00AE5EAA"/>
    <w:rsid w:val="00AE623E"/>
    <w:rsid w:val="00AE6392"/>
    <w:rsid w:val="00AE63C9"/>
    <w:rsid w:val="00AE6E12"/>
    <w:rsid w:val="00AE7071"/>
    <w:rsid w:val="00AE73B9"/>
    <w:rsid w:val="00AE755A"/>
    <w:rsid w:val="00AF16EB"/>
    <w:rsid w:val="00AF173B"/>
    <w:rsid w:val="00AF17A3"/>
    <w:rsid w:val="00AF181C"/>
    <w:rsid w:val="00AF2500"/>
    <w:rsid w:val="00AF2838"/>
    <w:rsid w:val="00AF2864"/>
    <w:rsid w:val="00AF2FF4"/>
    <w:rsid w:val="00AF339C"/>
    <w:rsid w:val="00AF38EC"/>
    <w:rsid w:val="00AF3ABB"/>
    <w:rsid w:val="00AF433C"/>
    <w:rsid w:val="00AF5354"/>
    <w:rsid w:val="00AF5672"/>
    <w:rsid w:val="00AF567C"/>
    <w:rsid w:val="00AF5E70"/>
    <w:rsid w:val="00AF60FB"/>
    <w:rsid w:val="00AF63E9"/>
    <w:rsid w:val="00AF6517"/>
    <w:rsid w:val="00AF6E95"/>
    <w:rsid w:val="00AF7527"/>
    <w:rsid w:val="00AF775C"/>
    <w:rsid w:val="00B00A94"/>
    <w:rsid w:val="00B00C12"/>
    <w:rsid w:val="00B01C81"/>
    <w:rsid w:val="00B01E1D"/>
    <w:rsid w:val="00B0255A"/>
    <w:rsid w:val="00B030A4"/>
    <w:rsid w:val="00B034FD"/>
    <w:rsid w:val="00B03E7E"/>
    <w:rsid w:val="00B04F3F"/>
    <w:rsid w:val="00B05731"/>
    <w:rsid w:val="00B05EBF"/>
    <w:rsid w:val="00B05FCE"/>
    <w:rsid w:val="00B0794B"/>
    <w:rsid w:val="00B10240"/>
    <w:rsid w:val="00B10F03"/>
    <w:rsid w:val="00B1169B"/>
    <w:rsid w:val="00B118BA"/>
    <w:rsid w:val="00B11B7A"/>
    <w:rsid w:val="00B11D76"/>
    <w:rsid w:val="00B11E68"/>
    <w:rsid w:val="00B11EC0"/>
    <w:rsid w:val="00B12028"/>
    <w:rsid w:val="00B12345"/>
    <w:rsid w:val="00B12B1C"/>
    <w:rsid w:val="00B13188"/>
    <w:rsid w:val="00B13411"/>
    <w:rsid w:val="00B135CF"/>
    <w:rsid w:val="00B13891"/>
    <w:rsid w:val="00B14023"/>
    <w:rsid w:val="00B1525E"/>
    <w:rsid w:val="00B152E9"/>
    <w:rsid w:val="00B15944"/>
    <w:rsid w:val="00B15A28"/>
    <w:rsid w:val="00B15BBA"/>
    <w:rsid w:val="00B16CDE"/>
    <w:rsid w:val="00B16E83"/>
    <w:rsid w:val="00B16F0C"/>
    <w:rsid w:val="00B172CB"/>
    <w:rsid w:val="00B17518"/>
    <w:rsid w:val="00B177EB"/>
    <w:rsid w:val="00B22AC7"/>
    <w:rsid w:val="00B24D18"/>
    <w:rsid w:val="00B274BC"/>
    <w:rsid w:val="00B27C70"/>
    <w:rsid w:val="00B3004D"/>
    <w:rsid w:val="00B3072C"/>
    <w:rsid w:val="00B30A45"/>
    <w:rsid w:val="00B31841"/>
    <w:rsid w:val="00B31E18"/>
    <w:rsid w:val="00B33DE4"/>
    <w:rsid w:val="00B351F0"/>
    <w:rsid w:val="00B35451"/>
    <w:rsid w:val="00B35679"/>
    <w:rsid w:val="00B35A64"/>
    <w:rsid w:val="00B35BC5"/>
    <w:rsid w:val="00B35EBB"/>
    <w:rsid w:val="00B3622B"/>
    <w:rsid w:val="00B369A4"/>
    <w:rsid w:val="00B36D5B"/>
    <w:rsid w:val="00B408F3"/>
    <w:rsid w:val="00B40A18"/>
    <w:rsid w:val="00B40EE9"/>
    <w:rsid w:val="00B413FF"/>
    <w:rsid w:val="00B417EF"/>
    <w:rsid w:val="00B41B70"/>
    <w:rsid w:val="00B41CC4"/>
    <w:rsid w:val="00B41F76"/>
    <w:rsid w:val="00B42B3F"/>
    <w:rsid w:val="00B42EC7"/>
    <w:rsid w:val="00B433CE"/>
    <w:rsid w:val="00B4404A"/>
    <w:rsid w:val="00B444FA"/>
    <w:rsid w:val="00B45AE5"/>
    <w:rsid w:val="00B45E6E"/>
    <w:rsid w:val="00B46C3E"/>
    <w:rsid w:val="00B47542"/>
    <w:rsid w:val="00B50173"/>
    <w:rsid w:val="00B50AD8"/>
    <w:rsid w:val="00B50F92"/>
    <w:rsid w:val="00B5186B"/>
    <w:rsid w:val="00B51E8C"/>
    <w:rsid w:val="00B51F80"/>
    <w:rsid w:val="00B52C52"/>
    <w:rsid w:val="00B533AC"/>
    <w:rsid w:val="00B5353F"/>
    <w:rsid w:val="00B53F56"/>
    <w:rsid w:val="00B55369"/>
    <w:rsid w:val="00B554A3"/>
    <w:rsid w:val="00B56016"/>
    <w:rsid w:val="00B57702"/>
    <w:rsid w:val="00B602DB"/>
    <w:rsid w:val="00B60518"/>
    <w:rsid w:val="00B61098"/>
    <w:rsid w:val="00B61E47"/>
    <w:rsid w:val="00B6235A"/>
    <w:rsid w:val="00B623D2"/>
    <w:rsid w:val="00B62C3D"/>
    <w:rsid w:val="00B6323A"/>
    <w:rsid w:val="00B6421C"/>
    <w:rsid w:val="00B6502B"/>
    <w:rsid w:val="00B65469"/>
    <w:rsid w:val="00B65B41"/>
    <w:rsid w:val="00B65CD9"/>
    <w:rsid w:val="00B65FEB"/>
    <w:rsid w:val="00B66355"/>
    <w:rsid w:val="00B66C54"/>
    <w:rsid w:val="00B66E5F"/>
    <w:rsid w:val="00B66F73"/>
    <w:rsid w:val="00B67172"/>
    <w:rsid w:val="00B6767F"/>
    <w:rsid w:val="00B67E48"/>
    <w:rsid w:val="00B7007A"/>
    <w:rsid w:val="00B70A2A"/>
    <w:rsid w:val="00B70AD0"/>
    <w:rsid w:val="00B723E9"/>
    <w:rsid w:val="00B72A5A"/>
    <w:rsid w:val="00B73FC9"/>
    <w:rsid w:val="00B7425A"/>
    <w:rsid w:val="00B74507"/>
    <w:rsid w:val="00B74B96"/>
    <w:rsid w:val="00B74D3C"/>
    <w:rsid w:val="00B74EDC"/>
    <w:rsid w:val="00B75D6A"/>
    <w:rsid w:val="00B75DA2"/>
    <w:rsid w:val="00B75EB4"/>
    <w:rsid w:val="00B75FAA"/>
    <w:rsid w:val="00B7643B"/>
    <w:rsid w:val="00B76C1F"/>
    <w:rsid w:val="00B76D0F"/>
    <w:rsid w:val="00B77185"/>
    <w:rsid w:val="00B77763"/>
    <w:rsid w:val="00B803FE"/>
    <w:rsid w:val="00B80577"/>
    <w:rsid w:val="00B818B6"/>
    <w:rsid w:val="00B81C78"/>
    <w:rsid w:val="00B82F39"/>
    <w:rsid w:val="00B83438"/>
    <w:rsid w:val="00B83719"/>
    <w:rsid w:val="00B837C7"/>
    <w:rsid w:val="00B83EAB"/>
    <w:rsid w:val="00B841A5"/>
    <w:rsid w:val="00B84A35"/>
    <w:rsid w:val="00B84F40"/>
    <w:rsid w:val="00B873F6"/>
    <w:rsid w:val="00B876CE"/>
    <w:rsid w:val="00B87AF9"/>
    <w:rsid w:val="00B90558"/>
    <w:rsid w:val="00B90592"/>
    <w:rsid w:val="00B91430"/>
    <w:rsid w:val="00B93DD4"/>
    <w:rsid w:val="00B94032"/>
    <w:rsid w:val="00B9547C"/>
    <w:rsid w:val="00B954DA"/>
    <w:rsid w:val="00B96B12"/>
    <w:rsid w:val="00B97886"/>
    <w:rsid w:val="00B97B55"/>
    <w:rsid w:val="00BA055C"/>
    <w:rsid w:val="00BA0C9B"/>
    <w:rsid w:val="00BA1176"/>
    <w:rsid w:val="00BA1907"/>
    <w:rsid w:val="00BA2ECB"/>
    <w:rsid w:val="00BA3F89"/>
    <w:rsid w:val="00BA3FE1"/>
    <w:rsid w:val="00BA591F"/>
    <w:rsid w:val="00BA6996"/>
    <w:rsid w:val="00BA6FA2"/>
    <w:rsid w:val="00BA7096"/>
    <w:rsid w:val="00BA7C1B"/>
    <w:rsid w:val="00BB0418"/>
    <w:rsid w:val="00BB22A1"/>
    <w:rsid w:val="00BB2642"/>
    <w:rsid w:val="00BB26CF"/>
    <w:rsid w:val="00BB364C"/>
    <w:rsid w:val="00BB4F12"/>
    <w:rsid w:val="00BB5327"/>
    <w:rsid w:val="00BB58ED"/>
    <w:rsid w:val="00BB5F69"/>
    <w:rsid w:val="00BB663C"/>
    <w:rsid w:val="00BB771E"/>
    <w:rsid w:val="00BB7E07"/>
    <w:rsid w:val="00BB7EAD"/>
    <w:rsid w:val="00BC0102"/>
    <w:rsid w:val="00BC0566"/>
    <w:rsid w:val="00BC1B48"/>
    <w:rsid w:val="00BC23D0"/>
    <w:rsid w:val="00BC24EF"/>
    <w:rsid w:val="00BC34BA"/>
    <w:rsid w:val="00BC3C1C"/>
    <w:rsid w:val="00BC4956"/>
    <w:rsid w:val="00BC527C"/>
    <w:rsid w:val="00BC5A94"/>
    <w:rsid w:val="00BC6A6C"/>
    <w:rsid w:val="00BC6E63"/>
    <w:rsid w:val="00BC7661"/>
    <w:rsid w:val="00BD02A8"/>
    <w:rsid w:val="00BD034E"/>
    <w:rsid w:val="00BD070C"/>
    <w:rsid w:val="00BD145C"/>
    <w:rsid w:val="00BD14E9"/>
    <w:rsid w:val="00BD1C5A"/>
    <w:rsid w:val="00BD332C"/>
    <w:rsid w:val="00BD3684"/>
    <w:rsid w:val="00BD37F9"/>
    <w:rsid w:val="00BD445C"/>
    <w:rsid w:val="00BD4DB0"/>
    <w:rsid w:val="00BD4E69"/>
    <w:rsid w:val="00BD5149"/>
    <w:rsid w:val="00BD53EC"/>
    <w:rsid w:val="00BD610C"/>
    <w:rsid w:val="00BD65D2"/>
    <w:rsid w:val="00BD6D8E"/>
    <w:rsid w:val="00BD7BF6"/>
    <w:rsid w:val="00BE01EF"/>
    <w:rsid w:val="00BE04A6"/>
    <w:rsid w:val="00BE0572"/>
    <w:rsid w:val="00BE11DC"/>
    <w:rsid w:val="00BE2384"/>
    <w:rsid w:val="00BE246A"/>
    <w:rsid w:val="00BE24BA"/>
    <w:rsid w:val="00BE2C59"/>
    <w:rsid w:val="00BE45E7"/>
    <w:rsid w:val="00BE5DD0"/>
    <w:rsid w:val="00BE5EAE"/>
    <w:rsid w:val="00BE5FF3"/>
    <w:rsid w:val="00BE6623"/>
    <w:rsid w:val="00BE769B"/>
    <w:rsid w:val="00BF0A13"/>
    <w:rsid w:val="00BF1A77"/>
    <w:rsid w:val="00BF1C1C"/>
    <w:rsid w:val="00BF20AF"/>
    <w:rsid w:val="00BF2497"/>
    <w:rsid w:val="00BF3343"/>
    <w:rsid w:val="00BF364B"/>
    <w:rsid w:val="00BF3F3E"/>
    <w:rsid w:val="00BF43AC"/>
    <w:rsid w:val="00BF44AD"/>
    <w:rsid w:val="00BF4732"/>
    <w:rsid w:val="00BF66D0"/>
    <w:rsid w:val="00BF73AE"/>
    <w:rsid w:val="00BF7ECD"/>
    <w:rsid w:val="00BF7FBE"/>
    <w:rsid w:val="00C002AC"/>
    <w:rsid w:val="00C003F7"/>
    <w:rsid w:val="00C009E4"/>
    <w:rsid w:val="00C00A6F"/>
    <w:rsid w:val="00C01170"/>
    <w:rsid w:val="00C01187"/>
    <w:rsid w:val="00C01243"/>
    <w:rsid w:val="00C012C8"/>
    <w:rsid w:val="00C015A9"/>
    <w:rsid w:val="00C015FE"/>
    <w:rsid w:val="00C0162D"/>
    <w:rsid w:val="00C019BF"/>
    <w:rsid w:val="00C024E5"/>
    <w:rsid w:val="00C029C1"/>
    <w:rsid w:val="00C02AAA"/>
    <w:rsid w:val="00C031C0"/>
    <w:rsid w:val="00C0361C"/>
    <w:rsid w:val="00C03CA8"/>
    <w:rsid w:val="00C04461"/>
    <w:rsid w:val="00C046C4"/>
    <w:rsid w:val="00C05739"/>
    <w:rsid w:val="00C06388"/>
    <w:rsid w:val="00C06F05"/>
    <w:rsid w:val="00C0781F"/>
    <w:rsid w:val="00C07E69"/>
    <w:rsid w:val="00C103E2"/>
    <w:rsid w:val="00C1059F"/>
    <w:rsid w:val="00C10FE6"/>
    <w:rsid w:val="00C110F9"/>
    <w:rsid w:val="00C1187F"/>
    <w:rsid w:val="00C127BC"/>
    <w:rsid w:val="00C138EA"/>
    <w:rsid w:val="00C13BBB"/>
    <w:rsid w:val="00C1413D"/>
    <w:rsid w:val="00C1432C"/>
    <w:rsid w:val="00C14655"/>
    <w:rsid w:val="00C153DD"/>
    <w:rsid w:val="00C15605"/>
    <w:rsid w:val="00C15708"/>
    <w:rsid w:val="00C167E2"/>
    <w:rsid w:val="00C17FC5"/>
    <w:rsid w:val="00C206A2"/>
    <w:rsid w:val="00C207E1"/>
    <w:rsid w:val="00C212EB"/>
    <w:rsid w:val="00C21C2F"/>
    <w:rsid w:val="00C2276A"/>
    <w:rsid w:val="00C22D8F"/>
    <w:rsid w:val="00C234CB"/>
    <w:rsid w:val="00C23F36"/>
    <w:rsid w:val="00C2466A"/>
    <w:rsid w:val="00C24B59"/>
    <w:rsid w:val="00C24E20"/>
    <w:rsid w:val="00C24EE7"/>
    <w:rsid w:val="00C256CE"/>
    <w:rsid w:val="00C25D2D"/>
    <w:rsid w:val="00C25E40"/>
    <w:rsid w:val="00C26080"/>
    <w:rsid w:val="00C261D2"/>
    <w:rsid w:val="00C26629"/>
    <w:rsid w:val="00C26C96"/>
    <w:rsid w:val="00C26ECA"/>
    <w:rsid w:val="00C26ED0"/>
    <w:rsid w:val="00C27140"/>
    <w:rsid w:val="00C306C1"/>
    <w:rsid w:val="00C309F2"/>
    <w:rsid w:val="00C30BB5"/>
    <w:rsid w:val="00C31E66"/>
    <w:rsid w:val="00C3292E"/>
    <w:rsid w:val="00C329A1"/>
    <w:rsid w:val="00C32C43"/>
    <w:rsid w:val="00C33A54"/>
    <w:rsid w:val="00C34896"/>
    <w:rsid w:val="00C34FAF"/>
    <w:rsid w:val="00C3543A"/>
    <w:rsid w:val="00C35EC0"/>
    <w:rsid w:val="00C36167"/>
    <w:rsid w:val="00C3642E"/>
    <w:rsid w:val="00C367CE"/>
    <w:rsid w:val="00C36B4B"/>
    <w:rsid w:val="00C37AAD"/>
    <w:rsid w:val="00C4076A"/>
    <w:rsid w:val="00C40C09"/>
    <w:rsid w:val="00C4139D"/>
    <w:rsid w:val="00C4189B"/>
    <w:rsid w:val="00C41937"/>
    <w:rsid w:val="00C42492"/>
    <w:rsid w:val="00C428C5"/>
    <w:rsid w:val="00C42D35"/>
    <w:rsid w:val="00C43275"/>
    <w:rsid w:val="00C43D0C"/>
    <w:rsid w:val="00C45E44"/>
    <w:rsid w:val="00C462F7"/>
    <w:rsid w:val="00C465CE"/>
    <w:rsid w:val="00C46723"/>
    <w:rsid w:val="00C4699A"/>
    <w:rsid w:val="00C46CEB"/>
    <w:rsid w:val="00C472B8"/>
    <w:rsid w:val="00C47839"/>
    <w:rsid w:val="00C507B5"/>
    <w:rsid w:val="00C51DDB"/>
    <w:rsid w:val="00C5395B"/>
    <w:rsid w:val="00C54250"/>
    <w:rsid w:val="00C54570"/>
    <w:rsid w:val="00C56180"/>
    <w:rsid w:val="00C563D9"/>
    <w:rsid w:val="00C57BA1"/>
    <w:rsid w:val="00C608A5"/>
    <w:rsid w:val="00C60E1A"/>
    <w:rsid w:val="00C61153"/>
    <w:rsid w:val="00C61ED9"/>
    <w:rsid w:val="00C621EC"/>
    <w:rsid w:val="00C632DB"/>
    <w:rsid w:val="00C6375E"/>
    <w:rsid w:val="00C63E7E"/>
    <w:rsid w:val="00C64745"/>
    <w:rsid w:val="00C64B2F"/>
    <w:rsid w:val="00C65445"/>
    <w:rsid w:val="00C6631F"/>
    <w:rsid w:val="00C66B2A"/>
    <w:rsid w:val="00C66EFE"/>
    <w:rsid w:val="00C675FD"/>
    <w:rsid w:val="00C70262"/>
    <w:rsid w:val="00C70352"/>
    <w:rsid w:val="00C70D92"/>
    <w:rsid w:val="00C716D8"/>
    <w:rsid w:val="00C71883"/>
    <w:rsid w:val="00C746F2"/>
    <w:rsid w:val="00C74C93"/>
    <w:rsid w:val="00C75098"/>
    <w:rsid w:val="00C751EB"/>
    <w:rsid w:val="00C7543F"/>
    <w:rsid w:val="00C75983"/>
    <w:rsid w:val="00C7598B"/>
    <w:rsid w:val="00C76A6F"/>
    <w:rsid w:val="00C800E4"/>
    <w:rsid w:val="00C80361"/>
    <w:rsid w:val="00C80AA3"/>
    <w:rsid w:val="00C81203"/>
    <w:rsid w:val="00C8166F"/>
    <w:rsid w:val="00C8258A"/>
    <w:rsid w:val="00C82A7C"/>
    <w:rsid w:val="00C83A3E"/>
    <w:rsid w:val="00C84A0C"/>
    <w:rsid w:val="00C85939"/>
    <w:rsid w:val="00C85A94"/>
    <w:rsid w:val="00C8636D"/>
    <w:rsid w:val="00C86888"/>
    <w:rsid w:val="00C87391"/>
    <w:rsid w:val="00C87A70"/>
    <w:rsid w:val="00C87C97"/>
    <w:rsid w:val="00C90EF0"/>
    <w:rsid w:val="00C9233F"/>
    <w:rsid w:val="00C923B5"/>
    <w:rsid w:val="00C92A58"/>
    <w:rsid w:val="00C930E3"/>
    <w:rsid w:val="00C93203"/>
    <w:rsid w:val="00C94EC6"/>
    <w:rsid w:val="00C95B51"/>
    <w:rsid w:val="00C96982"/>
    <w:rsid w:val="00C96DA4"/>
    <w:rsid w:val="00CA013A"/>
    <w:rsid w:val="00CA1375"/>
    <w:rsid w:val="00CA1472"/>
    <w:rsid w:val="00CA2A98"/>
    <w:rsid w:val="00CA2B10"/>
    <w:rsid w:val="00CA2C12"/>
    <w:rsid w:val="00CA2C64"/>
    <w:rsid w:val="00CA3084"/>
    <w:rsid w:val="00CA3853"/>
    <w:rsid w:val="00CA3CA6"/>
    <w:rsid w:val="00CA3E3A"/>
    <w:rsid w:val="00CA408E"/>
    <w:rsid w:val="00CA4192"/>
    <w:rsid w:val="00CA4A6E"/>
    <w:rsid w:val="00CA4CE7"/>
    <w:rsid w:val="00CA5B4E"/>
    <w:rsid w:val="00CA6260"/>
    <w:rsid w:val="00CA6D29"/>
    <w:rsid w:val="00CA7239"/>
    <w:rsid w:val="00CA72F5"/>
    <w:rsid w:val="00CA7758"/>
    <w:rsid w:val="00CA7D10"/>
    <w:rsid w:val="00CB0B72"/>
    <w:rsid w:val="00CB0BE6"/>
    <w:rsid w:val="00CB135B"/>
    <w:rsid w:val="00CB2038"/>
    <w:rsid w:val="00CB20FC"/>
    <w:rsid w:val="00CB2125"/>
    <w:rsid w:val="00CB3242"/>
    <w:rsid w:val="00CB399D"/>
    <w:rsid w:val="00CB501D"/>
    <w:rsid w:val="00CB59A7"/>
    <w:rsid w:val="00CB5D41"/>
    <w:rsid w:val="00CB5EDC"/>
    <w:rsid w:val="00CB7383"/>
    <w:rsid w:val="00CC1492"/>
    <w:rsid w:val="00CC2D7D"/>
    <w:rsid w:val="00CC35AC"/>
    <w:rsid w:val="00CC3A82"/>
    <w:rsid w:val="00CC4008"/>
    <w:rsid w:val="00CC622A"/>
    <w:rsid w:val="00CC661B"/>
    <w:rsid w:val="00CC6895"/>
    <w:rsid w:val="00CC7034"/>
    <w:rsid w:val="00CC7931"/>
    <w:rsid w:val="00CC7F5A"/>
    <w:rsid w:val="00CC7F89"/>
    <w:rsid w:val="00CD0DA1"/>
    <w:rsid w:val="00CD19EC"/>
    <w:rsid w:val="00CD22D6"/>
    <w:rsid w:val="00CD23B7"/>
    <w:rsid w:val="00CD2682"/>
    <w:rsid w:val="00CD2B6F"/>
    <w:rsid w:val="00CD2F6B"/>
    <w:rsid w:val="00CD3278"/>
    <w:rsid w:val="00CD3E89"/>
    <w:rsid w:val="00CD4BB0"/>
    <w:rsid w:val="00CD6490"/>
    <w:rsid w:val="00CD6BB0"/>
    <w:rsid w:val="00CD74B1"/>
    <w:rsid w:val="00CD7FAD"/>
    <w:rsid w:val="00CE0605"/>
    <w:rsid w:val="00CE07A6"/>
    <w:rsid w:val="00CE0823"/>
    <w:rsid w:val="00CE09F3"/>
    <w:rsid w:val="00CE0AB6"/>
    <w:rsid w:val="00CE0DC3"/>
    <w:rsid w:val="00CE1C31"/>
    <w:rsid w:val="00CE2744"/>
    <w:rsid w:val="00CE2D85"/>
    <w:rsid w:val="00CE3254"/>
    <w:rsid w:val="00CE39AA"/>
    <w:rsid w:val="00CE4919"/>
    <w:rsid w:val="00CE4B76"/>
    <w:rsid w:val="00CE588C"/>
    <w:rsid w:val="00CE61AD"/>
    <w:rsid w:val="00CE7C21"/>
    <w:rsid w:val="00CF06CC"/>
    <w:rsid w:val="00CF187B"/>
    <w:rsid w:val="00CF18A4"/>
    <w:rsid w:val="00CF1D10"/>
    <w:rsid w:val="00CF2567"/>
    <w:rsid w:val="00CF3735"/>
    <w:rsid w:val="00CF3C72"/>
    <w:rsid w:val="00CF4780"/>
    <w:rsid w:val="00CF4B3E"/>
    <w:rsid w:val="00CF530C"/>
    <w:rsid w:val="00CF539D"/>
    <w:rsid w:val="00CF5B7D"/>
    <w:rsid w:val="00CF746E"/>
    <w:rsid w:val="00D0068C"/>
    <w:rsid w:val="00D0089B"/>
    <w:rsid w:val="00D01429"/>
    <w:rsid w:val="00D01819"/>
    <w:rsid w:val="00D0183B"/>
    <w:rsid w:val="00D01F67"/>
    <w:rsid w:val="00D02313"/>
    <w:rsid w:val="00D02B65"/>
    <w:rsid w:val="00D035ED"/>
    <w:rsid w:val="00D03B5A"/>
    <w:rsid w:val="00D03EED"/>
    <w:rsid w:val="00D046E0"/>
    <w:rsid w:val="00D05AF4"/>
    <w:rsid w:val="00D06128"/>
    <w:rsid w:val="00D06D24"/>
    <w:rsid w:val="00D07192"/>
    <w:rsid w:val="00D07807"/>
    <w:rsid w:val="00D10368"/>
    <w:rsid w:val="00D10681"/>
    <w:rsid w:val="00D10F94"/>
    <w:rsid w:val="00D110B8"/>
    <w:rsid w:val="00D11705"/>
    <w:rsid w:val="00D13169"/>
    <w:rsid w:val="00D135CB"/>
    <w:rsid w:val="00D14ECF"/>
    <w:rsid w:val="00D15FE6"/>
    <w:rsid w:val="00D1630D"/>
    <w:rsid w:val="00D16A28"/>
    <w:rsid w:val="00D171B8"/>
    <w:rsid w:val="00D175EB"/>
    <w:rsid w:val="00D17634"/>
    <w:rsid w:val="00D17A7C"/>
    <w:rsid w:val="00D20342"/>
    <w:rsid w:val="00D211A0"/>
    <w:rsid w:val="00D219E0"/>
    <w:rsid w:val="00D21D1D"/>
    <w:rsid w:val="00D2247E"/>
    <w:rsid w:val="00D22E03"/>
    <w:rsid w:val="00D230C2"/>
    <w:rsid w:val="00D23D1C"/>
    <w:rsid w:val="00D2405B"/>
    <w:rsid w:val="00D2486A"/>
    <w:rsid w:val="00D25659"/>
    <w:rsid w:val="00D2606D"/>
    <w:rsid w:val="00D2714D"/>
    <w:rsid w:val="00D27609"/>
    <w:rsid w:val="00D2792C"/>
    <w:rsid w:val="00D300BC"/>
    <w:rsid w:val="00D300DB"/>
    <w:rsid w:val="00D30A6B"/>
    <w:rsid w:val="00D30AD9"/>
    <w:rsid w:val="00D3144A"/>
    <w:rsid w:val="00D31DF0"/>
    <w:rsid w:val="00D324BB"/>
    <w:rsid w:val="00D32568"/>
    <w:rsid w:val="00D328A8"/>
    <w:rsid w:val="00D34969"/>
    <w:rsid w:val="00D34A16"/>
    <w:rsid w:val="00D35A14"/>
    <w:rsid w:val="00D3627F"/>
    <w:rsid w:val="00D371FA"/>
    <w:rsid w:val="00D37C90"/>
    <w:rsid w:val="00D37ED8"/>
    <w:rsid w:val="00D40298"/>
    <w:rsid w:val="00D40FD1"/>
    <w:rsid w:val="00D416A0"/>
    <w:rsid w:val="00D41B8F"/>
    <w:rsid w:val="00D43822"/>
    <w:rsid w:val="00D438DC"/>
    <w:rsid w:val="00D439FF"/>
    <w:rsid w:val="00D455E8"/>
    <w:rsid w:val="00D4718B"/>
    <w:rsid w:val="00D47A9B"/>
    <w:rsid w:val="00D504C0"/>
    <w:rsid w:val="00D505AB"/>
    <w:rsid w:val="00D5117D"/>
    <w:rsid w:val="00D5329F"/>
    <w:rsid w:val="00D5423F"/>
    <w:rsid w:val="00D56224"/>
    <w:rsid w:val="00D5642C"/>
    <w:rsid w:val="00D56443"/>
    <w:rsid w:val="00D56CB3"/>
    <w:rsid w:val="00D56D4F"/>
    <w:rsid w:val="00D57E53"/>
    <w:rsid w:val="00D600A2"/>
    <w:rsid w:val="00D6054F"/>
    <w:rsid w:val="00D61464"/>
    <w:rsid w:val="00D61E08"/>
    <w:rsid w:val="00D627AF"/>
    <w:rsid w:val="00D62A3D"/>
    <w:rsid w:val="00D62A64"/>
    <w:rsid w:val="00D62ADD"/>
    <w:rsid w:val="00D6344D"/>
    <w:rsid w:val="00D63D2D"/>
    <w:rsid w:val="00D63DA5"/>
    <w:rsid w:val="00D63FBD"/>
    <w:rsid w:val="00D64C0F"/>
    <w:rsid w:val="00D65916"/>
    <w:rsid w:val="00D65F59"/>
    <w:rsid w:val="00D66218"/>
    <w:rsid w:val="00D662B7"/>
    <w:rsid w:val="00D702E7"/>
    <w:rsid w:val="00D70CD4"/>
    <w:rsid w:val="00D71182"/>
    <w:rsid w:val="00D7137A"/>
    <w:rsid w:val="00D726A3"/>
    <w:rsid w:val="00D727F2"/>
    <w:rsid w:val="00D72B18"/>
    <w:rsid w:val="00D730DC"/>
    <w:rsid w:val="00D73186"/>
    <w:rsid w:val="00D73677"/>
    <w:rsid w:val="00D73C77"/>
    <w:rsid w:val="00D74A82"/>
    <w:rsid w:val="00D74A94"/>
    <w:rsid w:val="00D74CFB"/>
    <w:rsid w:val="00D75119"/>
    <w:rsid w:val="00D76734"/>
    <w:rsid w:val="00D76A53"/>
    <w:rsid w:val="00D76D2E"/>
    <w:rsid w:val="00D80107"/>
    <w:rsid w:val="00D80B8E"/>
    <w:rsid w:val="00D82ECE"/>
    <w:rsid w:val="00D83F76"/>
    <w:rsid w:val="00D8490F"/>
    <w:rsid w:val="00D84B7F"/>
    <w:rsid w:val="00D84C7A"/>
    <w:rsid w:val="00D85085"/>
    <w:rsid w:val="00D850CA"/>
    <w:rsid w:val="00D85F05"/>
    <w:rsid w:val="00D86886"/>
    <w:rsid w:val="00D86AB0"/>
    <w:rsid w:val="00D87C13"/>
    <w:rsid w:val="00D87E44"/>
    <w:rsid w:val="00D90230"/>
    <w:rsid w:val="00D90F7E"/>
    <w:rsid w:val="00D91258"/>
    <w:rsid w:val="00D91EDD"/>
    <w:rsid w:val="00D91F69"/>
    <w:rsid w:val="00D925FD"/>
    <w:rsid w:val="00D92956"/>
    <w:rsid w:val="00D92D3B"/>
    <w:rsid w:val="00D93151"/>
    <w:rsid w:val="00D931F0"/>
    <w:rsid w:val="00D9360C"/>
    <w:rsid w:val="00D9469C"/>
    <w:rsid w:val="00D94937"/>
    <w:rsid w:val="00D952F2"/>
    <w:rsid w:val="00D963B1"/>
    <w:rsid w:val="00D96494"/>
    <w:rsid w:val="00D96AA5"/>
    <w:rsid w:val="00D96C25"/>
    <w:rsid w:val="00D96E4C"/>
    <w:rsid w:val="00D96F70"/>
    <w:rsid w:val="00D979FB"/>
    <w:rsid w:val="00D97C47"/>
    <w:rsid w:val="00DA0227"/>
    <w:rsid w:val="00DA03E1"/>
    <w:rsid w:val="00DA062B"/>
    <w:rsid w:val="00DA0E4A"/>
    <w:rsid w:val="00DA199C"/>
    <w:rsid w:val="00DA1DB4"/>
    <w:rsid w:val="00DA1EFC"/>
    <w:rsid w:val="00DA26F6"/>
    <w:rsid w:val="00DA2F81"/>
    <w:rsid w:val="00DA3063"/>
    <w:rsid w:val="00DA4BE0"/>
    <w:rsid w:val="00DA5707"/>
    <w:rsid w:val="00DA5EAC"/>
    <w:rsid w:val="00DA5FCA"/>
    <w:rsid w:val="00DA7206"/>
    <w:rsid w:val="00DA789A"/>
    <w:rsid w:val="00DA7B8B"/>
    <w:rsid w:val="00DB00B1"/>
    <w:rsid w:val="00DB046C"/>
    <w:rsid w:val="00DB069A"/>
    <w:rsid w:val="00DB083B"/>
    <w:rsid w:val="00DB22FB"/>
    <w:rsid w:val="00DB2BFF"/>
    <w:rsid w:val="00DB2EFD"/>
    <w:rsid w:val="00DB3338"/>
    <w:rsid w:val="00DB533C"/>
    <w:rsid w:val="00DB57AD"/>
    <w:rsid w:val="00DB682D"/>
    <w:rsid w:val="00DB7CA5"/>
    <w:rsid w:val="00DB7D90"/>
    <w:rsid w:val="00DB7E8A"/>
    <w:rsid w:val="00DC00D8"/>
    <w:rsid w:val="00DC023F"/>
    <w:rsid w:val="00DC074A"/>
    <w:rsid w:val="00DC2E53"/>
    <w:rsid w:val="00DC3486"/>
    <w:rsid w:val="00DC360A"/>
    <w:rsid w:val="00DC3B11"/>
    <w:rsid w:val="00DC4B66"/>
    <w:rsid w:val="00DC577C"/>
    <w:rsid w:val="00DC5B6B"/>
    <w:rsid w:val="00DC63B5"/>
    <w:rsid w:val="00DC660B"/>
    <w:rsid w:val="00DC6731"/>
    <w:rsid w:val="00DC6BC1"/>
    <w:rsid w:val="00DC785C"/>
    <w:rsid w:val="00DC7F94"/>
    <w:rsid w:val="00DD06CD"/>
    <w:rsid w:val="00DD1F12"/>
    <w:rsid w:val="00DD1F92"/>
    <w:rsid w:val="00DD2B1C"/>
    <w:rsid w:val="00DD2E62"/>
    <w:rsid w:val="00DD4C18"/>
    <w:rsid w:val="00DD5FB4"/>
    <w:rsid w:val="00DE08BD"/>
    <w:rsid w:val="00DE2EAC"/>
    <w:rsid w:val="00DE33EC"/>
    <w:rsid w:val="00DE3CED"/>
    <w:rsid w:val="00DE4F59"/>
    <w:rsid w:val="00DE5366"/>
    <w:rsid w:val="00DE5394"/>
    <w:rsid w:val="00DE65C9"/>
    <w:rsid w:val="00DE6A82"/>
    <w:rsid w:val="00DE6ED0"/>
    <w:rsid w:val="00DE78AF"/>
    <w:rsid w:val="00DF0099"/>
    <w:rsid w:val="00DF0113"/>
    <w:rsid w:val="00DF0769"/>
    <w:rsid w:val="00DF1358"/>
    <w:rsid w:val="00DF1C2E"/>
    <w:rsid w:val="00DF1D3D"/>
    <w:rsid w:val="00DF2123"/>
    <w:rsid w:val="00DF2129"/>
    <w:rsid w:val="00DF2BC8"/>
    <w:rsid w:val="00DF3D41"/>
    <w:rsid w:val="00DF417E"/>
    <w:rsid w:val="00DF4622"/>
    <w:rsid w:val="00DF49B8"/>
    <w:rsid w:val="00DF671A"/>
    <w:rsid w:val="00DF6EC4"/>
    <w:rsid w:val="00DF7B3F"/>
    <w:rsid w:val="00DF7D63"/>
    <w:rsid w:val="00DF7F3E"/>
    <w:rsid w:val="00E00613"/>
    <w:rsid w:val="00E018BB"/>
    <w:rsid w:val="00E01BF2"/>
    <w:rsid w:val="00E02157"/>
    <w:rsid w:val="00E025C2"/>
    <w:rsid w:val="00E02856"/>
    <w:rsid w:val="00E02DFB"/>
    <w:rsid w:val="00E0311B"/>
    <w:rsid w:val="00E03165"/>
    <w:rsid w:val="00E03579"/>
    <w:rsid w:val="00E03AA8"/>
    <w:rsid w:val="00E05365"/>
    <w:rsid w:val="00E06189"/>
    <w:rsid w:val="00E0648C"/>
    <w:rsid w:val="00E069BB"/>
    <w:rsid w:val="00E06E25"/>
    <w:rsid w:val="00E07FF8"/>
    <w:rsid w:val="00E1267B"/>
    <w:rsid w:val="00E12EB6"/>
    <w:rsid w:val="00E13493"/>
    <w:rsid w:val="00E1489A"/>
    <w:rsid w:val="00E1549B"/>
    <w:rsid w:val="00E15591"/>
    <w:rsid w:val="00E16094"/>
    <w:rsid w:val="00E1781F"/>
    <w:rsid w:val="00E17B80"/>
    <w:rsid w:val="00E20526"/>
    <w:rsid w:val="00E216E8"/>
    <w:rsid w:val="00E221EA"/>
    <w:rsid w:val="00E23031"/>
    <w:rsid w:val="00E2315E"/>
    <w:rsid w:val="00E23442"/>
    <w:rsid w:val="00E2354D"/>
    <w:rsid w:val="00E243EB"/>
    <w:rsid w:val="00E24B15"/>
    <w:rsid w:val="00E25936"/>
    <w:rsid w:val="00E26853"/>
    <w:rsid w:val="00E269CC"/>
    <w:rsid w:val="00E26C15"/>
    <w:rsid w:val="00E26DC1"/>
    <w:rsid w:val="00E27116"/>
    <w:rsid w:val="00E27753"/>
    <w:rsid w:val="00E308DE"/>
    <w:rsid w:val="00E30964"/>
    <w:rsid w:val="00E313E0"/>
    <w:rsid w:val="00E31579"/>
    <w:rsid w:val="00E31FC2"/>
    <w:rsid w:val="00E323CD"/>
    <w:rsid w:val="00E3255B"/>
    <w:rsid w:val="00E32881"/>
    <w:rsid w:val="00E32994"/>
    <w:rsid w:val="00E32E27"/>
    <w:rsid w:val="00E32F8B"/>
    <w:rsid w:val="00E33CFD"/>
    <w:rsid w:val="00E34B5B"/>
    <w:rsid w:val="00E3533A"/>
    <w:rsid w:val="00E3603A"/>
    <w:rsid w:val="00E3616B"/>
    <w:rsid w:val="00E362B7"/>
    <w:rsid w:val="00E3666A"/>
    <w:rsid w:val="00E36B02"/>
    <w:rsid w:val="00E36B5B"/>
    <w:rsid w:val="00E36CAE"/>
    <w:rsid w:val="00E36CDF"/>
    <w:rsid w:val="00E36FFF"/>
    <w:rsid w:val="00E400AC"/>
    <w:rsid w:val="00E4251A"/>
    <w:rsid w:val="00E4260A"/>
    <w:rsid w:val="00E42AEC"/>
    <w:rsid w:val="00E437EA"/>
    <w:rsid w:val="00E43BB9"/>
    <w:rsid w:val="00E44494"/>
    <w:rsid w:val="00E459A9"/>
    <w:rsid w:val="00E45B7A"/>
    <w:rsid w:val="00E45BB5"/>
    <w:rsid w:val="00E45C53"/>
    <w:rsid w:val="00E46020"/>
    <w:rsid w:val="00E466FA"/>
    <w:rsid w:val="00E468C5"/>
    <w:rsid w:val="00E46F4C"/>
    <w:rsid w:val="00E471D1"/>
    <w:rsid w:val="00E474FE"/>
    <w:rsid w:val="00E47AE0"/>
    <w:rsid w:val="00E47F93"/>
    <w:rsid w:val="00E50263"/>
    <w:rsid w:val="00E504FD"/>
    <w:rsid w:val="00E50CBA"/>
    <w:rsid w:val="00E51193"/>
    <w:rsid w:val="00E51FFE"/>
    <w:rsid w:val="00E52A2F"/>
    <w:rsid w:val="00E52BF1"/>
    <w:rsid w:val="00E52C62"/>
    <w:rsid w:val="00E52DDC"/>
    <w:rsid w:val="00E53FB2"/>
    <w:rsid w:val="00E546EB"/>
    <w:rsid w:val="00E547A7"/>
    <w:rsid w:val="00E5531D"/>
    <w:rsid w:val="00E553AD"/>
    <w:rsid w:val="00E55701"/>
    <w:rsid w:val="00E5599A"/>
    <w:rsid w:val="00E569E6"/>
    <w:rsid w:val="00E569F7"/>
    <w:rsid w:val="00E577B0"/>
    <w:rsid w:val="00E602D1"/>
    <w:rsid w:val="00E620BA"/>
    <w:rsid w:val="00E6250C"/>
    <w:rsid w:val="00E63014"/>
    <w:rsid w:val="00E637BA"/>
    <w:rsid w:val="00E64D60"/>
    <w:rsid w:val="00E656F2"/>
    <w:rsid w:val="00E65D5B"/>
    <w:rsid w:val="00E65FCE"/>
    <w:rsid w:val="00E6648C"/>
    <w:rsid w:val="00E672C1"/>
    <w:rsid w:val="00E673E7"/>
    <w:rsid w:val="00E678E5"/>
    <w:rsid w:val="00E7027D"/>
    <w:rsid w:val="00E7030E"/>
    <w:rsid w:val="00E710E4"/>
    <w:rsid w:val="00E71FB4"/>
    <w:rsid w:val="00E7230C"/>
    <w:rsid w:val="00E7397F"/>
    <w:rsid w:val="00E74785"/>
    <w:rsid w:val="00E7483F"/>
    <w:rsid w:val="00E74AD9"/>
    <w:rsid w:val="00E7540C"/>
    <w:rsid w:val="00E7689A"/>
    <w:rsid w:val="00E76B51"/>
    <w:rsid w:val="00E772C5"/>
    <w:rsid w:val="00E774D7"/>
    <w:rsid w:val="00E77B1C"/>
    <w:rsid w:val="00E77F84"/>
    <w:rsid w:val="00E80B68"/>
    <w:rsid w:val="00E810A7"/>
    <w:rsid w:val="00E8127E"/>
    <w:rsid w:val="00E81299"/>
    <w:rsid w:val="00E82821"/>
    <w:rsid w:val="00E82830"/>
    <w:rsid w:val="00E82E05"/>
    <w:rsid w:val="00E83593"/>
    <w:rsid w:val="00E835DE"/>
    <w:rsid w:val="00E83A7E"/>
    <w:rsid w:val="00E83C5F"/>
    <w:rsid w:val="00E845D9"/>
    <w:rsid w:val="00E84A31"/>
    <w:rsid w:val="00E85383"/>
    <w:rsid w:val="00E85C51"/>
    <w:rsid w:val="00E866C9"/>
    <w:rsid w:val="00E873ED"/>
    <w:rsid w:val="00E87E5A"/>
    <w:rsid w:val="00E87F9A"/>
    <w:rsid w:val="00E90694"/>
    <w:rsid w:val="00E90BBF"/>
    <w:rsid w:val="00E91EFC"/>
    <w:rsid w:val="00E926DB"/>
    <w:rsid w:val="00E93544"/>
    <w:rsid w:val="00E935A2"/>
    <w:rsid w:val="00E93AB5"/>
    <w:rsid w:val="00E93D0F"/>
    <w:rsid w:val="00E94028"/>
    <w:rsid w:val="00E9576D"/>
    <w:rsid w:val="00E95DC5"/>
    <w:rsid w:val="00E96047"/>
    <w:rsid w:val="00E96190"/>
    <w:rsid w:val="00E96242"/>
    <w:rsid w:val="00E96B33"/>
    <w:rsid w:val="00E96F37"/>
    <w:rsid w:val="00E97166"/>
    <w:rsid w:val="00E97897"/>
    <w:rsid w:val="00E97CF2"/>
    <w:rsid w:val="00EA04B4"/>
    <w:rsid w:val="00EA1D84"/>
    <w:rsid w:val="00EA2817"/>
    <w:rsid w:val="00EA32BF"/>
    <w:rsid w:val="00EA353C"/>
    <w:rsid w:val="00EA3898"/>
    <w:rsid w:val="00EA4682"/>
    <w:rsid w:val="00EA51ED"/>
    <w:rsid w:val="00EA54AF"/>
    <w:rsid w:val="00EA7FB3"/>
    <w:rsid w:val="00EB0F1A"/>
    <w:rsid w:val="00EB100E"/>
    <w:rsid w:val="00EB123E"/>
    <w:rsid w:val="00EB2446"/>
    <w:rsid w:val="00EB39E6"/>
    <w:rsid w:val="00EB3E71"/>
    <w:rsid w:val="00EB53DB"/>
    <w:rsid w:val="00EB737D"/>
    <w:rsid w:val="00EB757A"/>
    <w:rsid w:val="00EC031B"/>
    <w:rsid w:val="00EC05C3"/>
    <w:rsid w:val="00EC0CF6"/>
    <w:rsid w:val="00EC0F7D"/>
    <w:rsid w:val="00EC19D2"/>
    <w:rsid w:val="00EC27F1"/>
    <w:rsid w:val="00EC2B96"/>
    <w:rsid w:val="00EC3322"/>
    <w:rsid w:val="00EC3484"/>
    <w:rsid w:val="00EC363E"/>
    <w:rsid w:val="00EC3E31"/>
    <w:rsid w:val="00EC4249"/>
    <w:rsid w:val="00EC431F"/>
    <w:rsid w:val="00EC59F1"/>
    <w:rsid w:val="00EC5CC3"/>
    <w:rsid w:val="00EC706F"/>
    <w:rsid w:val="00EC71BF"/>
    <w:rsid w:val="00EC7550"/>
    <w:rsid w:val="00EC782D"/>
    <w:rsid w:val="00EC7C69"/>
    <w:rsid w:val="00ED037D"/>
    <w:rsid w:val="00ED0C5F"/>
    <w:rsid w:val="00ED0EC3"/>
    <w:rsid w:val="00ED1CD9"/>
    <w:rsid w:val="00ED1D53"/>
    <w:rsid w:val="00ED4024"/>
    <w:rsid w:val="00ED6F82"/>
    <w:rsid w:val="00ED71F7"/>
    <w:rsid w:val="00EE0DB7"/>
    <w:rsid w:val="00EE106A"/>
    <w:rsid w:val="00EE1BB0"/>
    <w:rsid w:val="00EE1C87"/>
    <w:rsid w:val="00EE27E9"/>
    <w:rsid w:val="00EE33F1"/>
    <w:rsid w:val="00EE341D"/>
    <w:rsid w:val="00EE3FD0"/>
    <w:rsid w:val="00EE41E0"/>
    <w:rsid w:val="00EE468E"/>
    <w:rsid w:val="00EE5259"/>
    <w:rsid w:val="00EE6202"/>
    <w:rsid w:val="00EF019E"/>
    <w:rsid w:val="00EF0AFE"/>
    <w:rsid w:val="00EF0E4D"/>
    <w:rsid w:val="00EF1A97"/>
    <w:rsid w:val="00EF1AE0"/>
    <w:rsid w:val="00EF316E"/>
    <w:rsid w:val="00EF3F6F"/>
    <w:rsid w:val="00EF49F9"/>
    <w:rsid w:val="00EF5CF2"/>
    <w:rsid w:val="00EF5F05"/>
    <w:rsid w:val="00EF5F14"/>
    <w:rsid w:val="00EF683D"/>
    <w:rsid w:val="00EF685F"/>
    <w:rsid w:val="00EF7F19"/>
    <w:rsid w:val="00F008D0"/>
    <w:rsid w:val="00F00A74"/>
    <w:rsid w:val="00F01401"/>
    <w:rsid w:val="00F01841"/>
    <w:rsid w:val="00F033EB"/>
    <w:rsid w:val="00F03912"/>
    <w:rsid w:val="00F03E13"/>
    <w:rsid w:val="00F03F8C"/>
    <w:rsid w:val="00F03FC5"/>
    <w:rsid w:val="00F04556"/>
    <w:rsid w:val="00F05337"/>
    <w:rsid w:val="00F058BA"/>
    <w:rsid w:val="00F06395"/>
    <w:rsid w:val="00F06456"/>
    <w:rsid w:val="00F07B0A"/>
    <w:rsid w:val="00F07B8F"/>
    <w:rsid w:val="00F10615"/>
    <w:rsid w:val="00F107D5"/>
    <w:rsid w:val="00F1150A"/>
    <w:rsid w:val="00F11D09"/>
    <w:rsid w:val="00F12D88"/>
    <w:rsid w:val="00F143A1"/>
    <w:rsid w:val="00F15351"/>
    <w:rsid w:val="00F156CA"/>
    <w:rsid w:val="00F156E0"/>
    <w:rsid w:val="00F16239"/>
    <w:rsid w:val="00F162FF"/>
    <w:rsid w:val="00F16D11"/>
    <w:rsid w:val="00F17AEA"/>
    <w:rsid w:val="00F17CFC"/>
    <w:rsid w:val="00F17D46"/>
    <w:rsid w:val="00F17F34"/>
    <w:rsid w:val="00F202F5"/>
    <w:rsid w:val="00F20F91"/>
    <w:rsid w:val="00F21361"/>
    <w:rsid w:val="00F21AB2"/>
    <w:rsid w:val="00F23C82"/>
    <w:rsid w:val="00F258A1"/>
    <w:rsid w:val="00F266F8"/>
    <w:rsid w:val="00F26A19"/>
    <w:rsid w:val="00F272CD"/>
    <w:rsid w:val="00F275CF"/>
    <w:rsid w:val="00F30369"/>
    <w:rsid w:val="00F309FB"/>
    <w:rsid w:val="00F31075"/>
    <w:rsid w:val="00F32019"/>
    <w:rsid w:val="00F3218C"/>
    <w:rsid w:val="00F32B50"/>
    <w:rsid w:val="00F33629"/>
    <w:rsid w:val="00F34352"/>
    <w:rsid w:val="00F34FC4"/>
    <w:rsid w:val="00F34FD2"/>
    <w:rsid w:val="00F353FF"/>
    <w:rsid w:val="00F3587B"/>
    <w:rsid w:val="00F35979"/>
    <w:rsid w:val="00F35E51"/>
    <w:rsid w:val="00F36790"/>
    <w:rsid w:val="00F36892"/>
    <w:rsid w:val="00F36B78"/>
    <w:rsid w:val="00F36F80"/>
    <w:rsid w:val="00F372B7"/>
    <w:rsid w:val="00F4125E"/>
    <w:rsid w:val="00F4135D"/>
    <w:rsid w:val="00F416B0"/>
    <w:rsid w:val="00F421D7"/>
    <w:rsid w:val="00F43E36"/>
    <w:rsid w:val="00F44415"/>
    <w:rsid w:val="00F46058"/>
    <w:rsid w:val="00F4633E"/>
    <w:rsid w:val="00F463CE"/>
    <w:rsid w:val="00F46628"/>
    <w:rsid w:val="00F47239"/>
    <w:rsid w:val="00F531B8"/>
    <w:rsid w:val="00F53285"/>
    <w:rsid w:val="00F5335B"/>
    <w:rsid w:val="00F53526"/>
    <w:rsid w:val="00F546F7"/>
    <w:rsid w:val="00F54CE8"/>
    <w:rsid w:val="00F55B40"/>
    <w:rsid w:val="00F56C7A"/>
    <w:rsid w:val="00F56CBE"/>
    <w:rsid w:val="00F577E9"/>
    <w:rsid w:val="00F60754"/>
    <w:rsid w:val="00F608B9"/>
    <w:rsid w:val="00F60B17"/>
    <w:rsid w:val="00F6104B"/>
    <w:rsid w:val="00F63076"/>
    <w:rsid w:val="00F6416B"/>
    <w:rsid w:val="00F64381"/>
    <w:rsid w:val="00F64584"/>
    <w:rsid w:val="00F64EDD"/>
    <w:rsid w:val="00F65331"/>
    <w:rsid w:val="00F65934"/>
    <w:rsid w:val="00F66680"/>
    <w:rsid w:val="00F6732D"/>
    <w:rsid w:val="00F675FE"/>
    <w:rsid w:val="00F67DB0"/>
    <w:rsid w:val="00F67DD8"/>
    <w:rsid w:val="00F67E7B"/>
    <w:rsid w:val="00F67EF5"/>
    <w:rsid w:val="00F7017C"/>
    <w:rsid w:val="00F703A4"/>
    <w:rsid w:val="00F70C9B"/>
    <w:rsid w:val="00F71600"/>
    <w:rsid w:val="00F716C4"/>
    <w:rsid w:val="00F72404"/>
    <w:rsid w:val="00F7269A"/>
    <w:rsid w:val="00F72FB8"/>
    <w:rsid w:val="00F7357E"/>
    <w:rsid w:val="00F73931"/>
    <w:rsid w:val="00F73CFC"/>
    <w:rsid w:val="00F74431"/>
    <w:rsid w:val="00F74912"/>
    <w:rsid w:val="00F74FEB"/>
    <w:rsid w:val="00F75975"/>
    <w:rsid w:val="00F76879"/>
    <w:rsid w:val="00F77047"/>
    <w:rsid w:val="00F81543"/>
    <w:rsid w:val="00F81FB0"/>
    <w:rsid w:val="00F822BE"/>
    <w:rsid w:val="00F82AF6"/>
    <w:rsid w:val="00F83B2D"/>
    <w:rsid w:val="00F84294"/>
    <w:rsid w:val="00F84B55"/>
    <w:rsid w:val="00F851B8"/>
    <w:rsid w:val="00F85511"/>
    <w:rsid w:val="00F8746A"/>
    <w:rsid w:val="00F87815"/>
    <w:rsid w:val="00F87D8F"/>
    <w:rsid w:val="00F908E0"/>
    <w:rsid w:val="00F90C82"/>
    <w:rsid w:val="00F91097"/>
    <w:rsid w:val="00F9172B"/>
    <w:rsid w:val="00F91B5A"/>
    <w:rsid w:val="00F91D6A"/>
    <w:rsid w:val="00F92266"/>
    <w:rsid w:val="00F9256A"/>
    <w:rsid w:val="00F92D6A"/>
    <w:rsid w:val="00F93061"/>
    <w:rsid w:val="00F9355E"/>
    <w:rsid w:val="00F9383F"/>
    <w:rsid w:val="00F938C3"/>
    <w:rsid w:val="00F941FD"/>
    <w:rsid w:val="00F9465E"/>
    <w:rsid w:val="00F95338"/>
    <w:rsid w:val="00F9581E"/>
    <w:rsid w:val="00F95B65"/>
    <w:rsid w:val="00F96333"/>
    <w:rsid w:val="00F963F1"/>
    <w:rsid w:val="00F96459"/>
    <w:rsid w:val="00F96E11"/>
    <w:rsid w:val="00F96EDC"/>
    <w:rsid w:val="00F978B7"/>
    <w:rsid w:val="00FA02C7"/>
    <w:rsid w:val="00FA0678"/>
    <w:rsid w:val="00FA121A"/>
    <w:rsid w:val="00FA13DB"/>
    <w:rsid w:val="00FA18AD"/>
    <w:rsid w:val="00FA1C6D"/>
    <w:rsid w:val="00FA2502"/>
    <w:rsid w:val="00FA2E1D"/>
    <w:rsid w:val="00FA30C8"/>
    <w:rsid w:val="00FA55A9"/>
    <w:rsid w:val="00FA560C"/>
    <w:rsid w:val="00FA5AF0"/>
    <w:rsid w:val="00FA5C24"/>
    <w:rsid w:val="00FA60FA"/>
    <w:rsid w:val="00FA626B"/>
    <w:rsid w:val="00FA7D84"/>
    <w:rsid w:val="00FB10F2"/>
    <w:rsid w:val="00FB2287"/>
    <w:rsid w:val="00FB27C8"/>
    <w:rsid w:val="00FB280F"/>
    <w:rsid w:val="00FB3DBA"/>
    <w:rsid w:val="00FB43CD"/>
    <w:rsid w:val="00FB4A8D"/>
    <w:rsid w:val="00FB751B"/>
    <w:rsid w:val="00FB768E"/>
    <w:rsid w:val="00FB7771"/>
    <w:rsid w:val="00FB7774"/>
    <w:rsid w:val="00FB7CA4"/>
    <w:rsid w:val="00FB7EAD"/>
    <w:rsid w:val="00FC09A4"/>
    <w:rsid w:val="00FC0DFD"/>
    <w:rsid w:val="00FC133E"/>
    <w:rsid w:val="00FC15FE"/>
    <w:rsid w:val="00FC304D"/>
    <w:rsid w:val="00FC41AC"/>
    <w:rsid w:val="00FC4795"/>
    <w:rsid w:val="00FC4A28"/>
    <w:rsid w:val="00FC5627"/>
    <w:rsid w:val="00FC5F65"/>
    <w:rsid w:val="00FC6BB1"/>
    <w:rsid w:val="00FC6E21"/>
    <w:rsid w:val="00FC6EA0"/>
    <w:rsid w:val="00FC7E0D"/>
    <w:rsid w:val="00FC7E68"/>
    <w:rsid w:val="00FD0195"/>
    <w:rsid w:val="00FD2E7A"/>
    <w:rsid w:val="00FD316F"/>
    <w:rsid w:val="00FD3451"/>
    <w:rsid w:val="00FD3707"/>
    <w:rsid w:val="00FD4367"/>
    <w:rsid w:val="00FD4937"/>
    <w:rsid w:val="00FD545C"/>
    <w:rsid w:val="00FD582D"/>
    <w:rsid w:val="00FD5D4D"/>
    <w:rsid w:val="00FD75F1"/>
    <w:rsid w:val="00FD7BC4"/>
    <w:rsid w:val="00FD7FB7"/>
    <w:rsid w:val="00FE0254"/>
    <w:rsid w:val="00FE0450"/>
    <w:rsid w:val="00FE06A9"/>
    <w:rsid w:val="00FE0865"/>
    <w:rsid w:val="00FE08AD"/>
    <w:rsid w:val="00FE0BF2"/>
    <w:rsid w:val="00FE10FB"/>
    <w:rsid w:val="00FE18A6"/>
    <w:rsid w:val="00FE19D1"/>
    <w:rsid w:val="00FE1B9B"/>
    <w:rsid w:val="00FE31D7"/>
    <w:rsid w:val="00FE4241"/>
    <w:rsid w:val="00FE43F0"/>
    <w:rsid w:val="00FE4A0F"/>
    <w:rsid w:val="00FE56E6"/>
    <w:rsid w:val="00FE6201"/>
    <w:rsid w:val="00FE6633"/>
    <w:rsid w:val="00FE6B5F"/>
    <w:rsid w:val="00FF18A8"/>
    <w:rsid w:val="00FF18BA"/>
    <w:rsid w:val="00FF1C2C"/>
    <w:rsid w:val="00FF20E1"/>
    <w:rsid w:val="00FF2218"/>
    <w:rsid w:val="00FF38E3"/>
    <w:rsid w:val="00FF39D2"/>
    <w:rsid w:val="00FF4538"/>
    <w:rsid w:val="00FF5084"/>
    <w:rsid w:val="00FF573C"/>
    <w:rsid w:val="00FF5CB6"/>
    <w:rsid w:val="00FF5F5E"/>
    <w:rsid w:val="00FF7402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63127A-06D0-4B75-9B70-01021941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semiHidden/>
    <w:qFormat/>
    <w:rsid w:val="00A16704"/>
    <w:pPr>
      <w:widowControl w:val="0"/>
      <w:jc w:val="both"/>
    </w:pPr>
  </w:style>
  <w:style w:type="paragraph" w:styleId="1">
    <w:name w:val="heading 1"/>
    <w:basedOn w:val="a3"/>
    <w:next w:val="a4"/>
    <w:link w:val="1Char"/>
    <w:qFormat/>
    <w:rsid w:val="003817D4"/>
    <w:pPr>
      <w:keepNext/>
      <w:keepLines/>
      <w:numPr>
        <w:numId w:val="3"/>
      </w:numPr>
      <w:spacing w:beforeLines="50" w:before="120" w:afterLines="50" w:after="120" w:line="300" w:lineRule="auto"/>
      <w:jc w:val="left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1">
    <w:name w:val="heading 2"/>
    <w:basedOn w:val="a3"/>
    <w:next w:val="a4"/>
    <w:link w:val="2Char"/>
    <w:qFormat/>
    <w:rsid w:val="00E55701"/>
    <w:pPr>
      <w:keepNext/>
      <w:keepLines/>
      <w:numPr>
        <w:ilvl w:val="1"/>
        <w:numId w:val="3"/>
      </w:numPr>
      <w:spacing w:beforeLines="50" w:before="50" w:afterLines="50" w:after="50" w:line="300" w:lineRule="auto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1">
    <w:name w:val="heading 3"/>
    <w:basedOn w:val="a3"/>
    <w:next w:val="a4"/>
    <w:link w:val="3Char"/>
    <w:qFormat/>
    <w:rsid w:val="00E55701"/>
    <w:pPr>
      <w:keepNext/>
      <w:keepLines/>
      <w:numPr>
        <w:ilvl w:val="2"/>
        <w:numId w:val="3"/>
      </w:numPr>
      <w:spacing w:before="120" w:after="120" w:line="300" w:lineRule="auto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1">
    <w:name w:val="heading 4"/>
    <w:basedOn w:val="a3"/>
    <w:next w:val="a4"/>
    <w:link w:val="4Char"/>
    <w:qFormat/>
    <w:rsid w:val="00630BA9"/>
    <w:pPr>
      <w:keepNext/>
      <w:keepLines/>
      <w:numPr>
        <w:ilvl w:val="3"/>
        <w:numId w:val="3"/>
      </w:numPr>
      <w:spacing w:beforeLines="50" w:before="50" w:afterLines="50" w:after="50" w:line="30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1">
    <w:name w:val="heading 5"/>
    <w:basedOn w:val="a3"/>
    <w:next w:val="a3"/>
    <w:link w:val="5Char"/>
    <w:uiPriority w:val="9"/>
    <w:semiHidden/>
    <w:qFormat/>
    <w:rsid w:val="00AE0165"/>
    <w:pPr>
      <w:keepNext/>
      <w:keepLines/>
      <w:numPr>
        <w:ilvl w:val="4"/>
        <w:numId w:val="3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semiHidden/>
    <w:qFormat/>
    <w:rsid w:val="001C3DFD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Char"/>
    <w:uiPriority w:val="9"/>
    <w:semiHidden/>
    <w:qFormat/>
    <w:rsid w:val="001C3DFD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Char"/>
    <w:uiPriority w:val="9"/>
    <w:semiHidden/>
    <w:qFormat/>
    <w:rsid w:val="001C3DFD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Char"/>
    <w:uiPriority w:val="9"/>
    <w:semiHidden/>
    <w:qFormat/>
    <w:rsid w:val="001C3DFD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1">
    <w:name w:val="Title"/>
    <w:basedOn w:val="a3"/>
    <w:next w:val="a3"/>
    <w:link w:val="Char"/>
    <w:autoRedefine/>
    <w:semiHidden/>
    <w:qFormat/>
    <w:rsid w:val="00DC7F94"/>
    <w:pPr>
      <w:numPr>
        <w:numId w:val="1"/>
      </w:numPr>
      <w:spacing w:before="240" w:after="60"/>
      <w:ind w:left="643" w:hanging="643"/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Char">
    <w:name w:val="标题 Char"/>
    <w:basedOn w:val="a5"/>
    <w:link w:val="a1"/>
    <w:semiHidden/>
    <w:rsid w:val="00DC7F94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1Char">
    <w:name w:val="标题 1 Char"/>
    <w:basedOn w:val="a5"/>
    <w:link w:val="1"/>
    <w:rsid w:val="003817D4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5"/>
    <w:link w:val="21"/>
    <w:rsid w:val="00E55701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5"/>
    <w:link w:val="31"/>
    <w:rsid w:val="00E55701"/>
    <w:rPr>
      <w:rFonts w:ascii="Times New Roman" w:eastAsia="黑体" w:hAnsi="Times New Roman"/>
      <w:b/>
      <w:bCs/>
      <w:sz w:val="24"/>
      <w:szCs w:val="32"/>
    </w:rPr>
  </w:style>
  <w:style w:type="character" w:customStyle="1" w:styleId="4Char">
    <w:name w:val="标题 4 Char"/>
    <w:basedOn w:val="a5"/>
    <w:link w:val="41"/>
    <w:rsid w:val="00630BA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5"/>
    <w:link w:val="51"/>
    <w:uiPriority w:val="9"/>
    <w:semiHidden/>
    <w:rsid w:val="00E36CAE"/>
    <w:rPr>
      <w:b/>
      <w:bCs/>
      <w:sz w:val="28"/>
      <w:szCs w:val="28"/>
    </w:rPr>
  </w:style>
  <w:style w:type="character" w:customStyle="1" w:styleId="6Char">
    <w:name w:val="标题 6 Char"/>
    <w:basedOn w:val="a5"/>
    <w:link w:val="6"/>
    <w:uiPriority w:val="9"/>
    <w:semiHidden/>
    <w:rsid w:val="00E36C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5"/>
    <w:link w:val="7"/>
    <w:uiPriority w:val="9"/>
    <w:semiHidden/>
    <w:rsid w:val="00E36CAE"/>
    <w:rPr>
      <w:b/>
      <w:bCs/>
      <w:sz w:val="24"/>
      <w:szCs w:val="24"/>
    </w:rPr>
  </w:style>
  <w:style w:type="character" w:customStyle="1" w:styleId="8Char">
    <w:name w:val="标题 8 Char"/>
    <w:basedOn w:val="a5"/>
    <w:link w:val="8"/>
    <w:uiPriority w:val="9"/>
    <w:semiHidden/>
    <w:rsid w:val="00E36CA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5"/>
    <w:link w:val="9"/>
    <w:uiPriority w:val="9"/>
    <w:semiHidden/>
    <w:rsid w:val="00E36CAE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3"/>
    <w:uiPriority w:val="39"/>
    <w:semiHidden/>
    <w:qFormat/>
    <w:rsid w:val="001C3DFD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3"/>
    <w:link w:val="Char0"/>
    <w:uiPriority w:val="99"/>
    <w:semiHidden/>
    <w:rsid w:val="001C3DFD"/>
    <w:rPr>
      <w:sz w:val="18"/>
      <w:szCs w:val="18"/>
    </w:rPr>
  </w:style>
  <w:style w:type="character" w:customStyle="1" w:styleId="Char0">
    <w:name w:val="批注框文本 Char"/>
    <w:basedOn w:val="a5"/>
    <w:link w:val="a8"/>
    <w:uiPriority w:val="99"/>
    <w:semiHidden/>
    <w:rsid w:val="00E36CAE"/>
    <w:rPr>
      <w:sz w:val="18"/>
      <w:szCs w:val="18"/>
    </w:rPr>
  </w:style>
  <w:style w:type="paragraph" w:customStyle="1" w:styleId="a4">
    <w:name w:val="文章正文"/>
    <w:basedOn w:val="a3"/>
    <w:link w:val="Char1"/>
    <w:qFormat/>
    <w:rsid w:val="00E52BF1"/>
    <w:pPr>
      <w:spacing w:line="300" w:lineRule="auto"/>
      <w:ind w:firstLineChars="200" w:firstLine="480"/>
    </w:pPr>
    <w:rPr>
      <w:rFonts w:ascii="Times New Roman" w:eastAsia="宋体" w:hAnsi="Times New Roman"/>
      <w:sz w:val="24"/>
    </w:rPr>
  </w:style>
  <w:style w:type="paragraph" w:customStyle="1" w:styleId="a9">
    <w:name w:val="图说"/>
    <w:basedOn w:val="a3"/>
    <w:next w:val="a4"/>
    <w:link w:val="Char2"/>
    <w:uiPriority w:val="1"/>
    <w:semiHidden/>
    <w:qFormat/>
    <w:rsid w:val="00A16704"/>
    <w:pPr>
      <w:spacing w:beforeLines="50" w:before="50" w:afterLines="50" w:after="50"/>
      <w:jc w:val="center"/>
    </w:pPr>
    <w:rPr>
      <w:rFonts w:ascii="Times New Roman" w:eastAsia="楷体_GB2312" w:hAnsi="Times New Roman"/>
    </w:rPr>
  </w:style>
  <w:style w:type="paragraph" w:styleId="aa">
    <w:name w:val="header"/>
    <w:basedOn w:val="a3"/>
    <w:link w:val="Char3"/>
    <w:uiPriority w:val="99"/>
    <w:semiHidden/>
    <w:rsid w:val="00EE3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5"/>
    <w:link w:val="aa"/>
    <w:uiPriority w:val="99"/>
    <w:semiHidden/>
    <w:rsid w:val="00E36CAE"/>
    <w:rPr>
      <w:sz w:val="18"/>
      <w:szCs w:val="18"/>
    </w:rPr>
  </w:style>
  <w:style w:type="paragraph" w:styleId="ab">
    <w:name w:val="footer"/>
    <w:basedOn w:val="a3"/>
    <w:link w:val="Char4"/>
    <w:uiPriority w:val="99"/>
    <w:semiHidden/>
    <w:rsid w:val="00EE3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5"/>
    <w:link w:val="ab"/>
    <w:uiPriority w:val="99"/>
    <w:semiHidden/>
    <w:rsid w:val="00E36CAE"/>
    <w:rPr>
      <w:sz w:val="18"/>
      <w:szCs w:val="18"/>
    </w:rPr>
  </w:style>
  <w:style w:type="paragraph" w:customStyle="1" w:styleId="ac">
    <w:name w:val="参考文献"/>
    <w:basedOn w:val="a3"/>
    <w:next w:val="ad"/>
    <w:qFormat/>
    <w:rsid w:val="000E07B3"/>
    <w:pPr>
      <w:spacing w:beforeLines="50" w:before="50" w:afterLines="50" w:after="50" w:line="300" w:lineRule="auto"/>
      <w:jc w:val="center"/>
      <w:outlineLvl w:val="0"/>
    </w:pPr>
    <w:rPr>
      <w:rFonts w:ascii="Times New Roman" w:eastAsia="黑体" w:hAnsi="Times New Roman"/>
      <w:sz w:val="32"/>
    </w:rPr>
  </w:style>
  <w:style w:type="paragraph" w:customStyle="1" w:styleId="ad">
    <w:name w:val="参考文献文字"/>
    <w:basedOn w:val="a3"/>
    <w:qFormat/>
    <w:rsid w:val="008D2C01"/>
    <w:pPr>
      <w:spacing w:line="300" w:lineRule="auto"/>
    </w:pPr>
    <w:rPr>
      <w:rFonts w:ascii="Times New Roman" w:eastAsia="宋体" w:hAnsi="Times New Roman"/>
      <w:sz w:val="24"/>
    </w:rPr>
  </w:style>
  <w:style w:type="paragraph" w:customStyle="1" w:styleId="a0">
    <w:name w:val="步骤"/>
    <w:basedOn w:val="a3"/>
    <w:rsid w:val="00E36CAE"/>
    <w:pPr>
      <w:numPr>
        <w:numId w:val="4"/>
      </w:numPr>
      <w:tabs>
        <w:tab w:val="clear" w:pos="600"/>
        <w:tab w:val="left" w:pos="960"/>
      </w:tabs>
      <w:adjustRightInd w:val="0"/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2">
    <w:name w:val="项目符号"/>
    <w:basedOn w:val="a3"/>
    <w:uiPriority w:val="1"/>
    <w:rsid w:val="004E4619"/>
    <w:pPr>
      <w:widowControl/>
      <w:numPr>
        <w:numId w:val="5"/>
      </w:numPr>
      <w:tabs>
        <w:tab w:val="left" w:pos="426"/>
      </w:tabs>
      <w:spacing w:line="300" w:lineRule="auto"/>
      <w:ind w:left="426" w:hanging="426"/>
    </w:pPr>
    <w:rPr>
      <w:rFonts w:ascii="Times New Roman" w:eastAsia="宋体" w:hAnsi="Times New Roman" w:cs="Times New Roman"/>
      <w:kern w:val="0"/>
      <w:sz w:val="24"/>
      <w:szCs w:val="20"/>
      <w:lang w:val="en-AU"/>
    </w:rPr>
  </w:style>
  <w:style w:type="paragraph" w:styleId="22">
    <w:name w:val="toc 2"/>
    <w:basedOn w:val="a3"/>
    <w:next w:val="a3"/>
    <w:autoRedefine/>
    <w:uiPriority w:val="39"/>
    <w:semiHidden/>
    <w:qFormat/>
    <w:rsid w:val="00B13891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3"/>
    <w:next w:val="a3"/>
    <w:autoRedefine/>
    <w:uiPriority w:val="39"/>
    <w:semiHidden/>
    <w:qFormat/>
    <w:rsid w:val="00B13891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2">
    <w:name w:val="toc 3"/>
    <w:basedOn w:val="a3"/>
    <w:next w:val="a3"/>
    <w:autoRedefine/>
    <w:uiPriority w:val="39"/>
    <w:semiHidden/>
    <w:qFormat/>
    <w:rsid w:val="00B13891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Hyperlink"/>
    <w:basedOn w:val="a5"/>
    <w:uiPriority w:val="99"/>
    <w:semiHidden/>
    <w:rsid w:val="00B13891"/>
    <w:rPr>
      <w:color w:val="0000FF" w:themeColor="hyperlink"/>
      <w:u w:val="single"/>
    </w:rPr>
  </w:style>
  <w:style w:type="paragraph" w:styleId="af">
    <w:name w:val="endnote text"/>
    <w:basedOn w:val="a3"/>
    <w:link w:val="Char5"/>
    <w:semiHidden/>
    <w:rsid w:val="0092019A"/>
    <w:pPr>
      <w:snapToGrid w:val="0"/>
      <w:jc w:val="left"/>
    </w:pPr>
  </w:style>
  <w:style w:type="character" w:customStyle="1" w:styleId="Char5">
    <w:name w:val="尾注文本 Char"/>
    <w:basedOn w:val="a5"/>
    <w:link w:val="af"/>
    <w:uiPriority w:val="99"/>
    <w:semiHidden/>
    <w:rsid w:val="0092019A"/>
  </w:style>
  <w:style w:type="character" w:styleId="af0">
    <w:name w:val="endnote reference"/>
    <w:basedOn w:val="a5"/>
    <w:semiHidden/>
    <w:rsid w:val="0092019A"/>
    <w:rPr>
      <w:vertAlign w:val="superscript"/>
    </w:rPr>
  </w:style>
  <w:style w:type="paragraph" w:customStyle="1" w:styleId="MTDisplayEquation">
    <w:name w:val="MTDisplayEquation"/>
    <w:basedOn w:val="a9"/>
    <w:next w:val="a4"/>
    <w:link w:val="MTDisplayEquationChar"/>
    <w:semiHidden/>
    <w:rsid w:val="00CE2744"/>
    <w:pPr>
      <w:tabs>
        <w:tab w:val="center" w:pos="4160"/>
        <w:tab w:val="right" w:pos="8320"/>
      </w:tabs>
      <w:adjustRightInd w:val="0"/>
      <w:spacing w:before="0" w:after="0" w:line="360" w:lineRule="auto"/>
    </w:pPr>
    <w:rPr>
      <w:rFonts w:eastAsia="宋体" w:cs="Times New Roman"/>
    </w:rPr>
  </w:style>
  <w:style w:type="character" w:customStyle="1" w:styleId="MTDisplayEquationChar">
    <w:name w:val="MTDisplayEquation Char"/>
    <w:link w:val="MTDisplayEquation"/>
    <w:semiHidden/>
    <w:locked/>
    <w:rsid w:val="00847E2B"/>
    <w:rPr>
      <w:rFonts w:ascii="Times New Roman" w:eastAsia="宋体" w:hAnsi="Times New Roman" w:cs="Times New Roman"/>
    </w:rPr>
  </w:style>
  <w:style w:type="paragraph" w:styleId="af1">
    <w:name w:val="caption"/>
    <w:basedOn w:val="a3"/>
    <w:next w:val="a3"/>
    <w:uiPriority w:val="35"/>
    <w:semiHidden/>
    <w:qFormat/>
    <w:rsid w:val="00AC0ED3"/>
    <w:rPr>
      <w:rFonts w:asciiTheme="majorHAnsi" w:eastAsia="黑体" w:hAnsiTheme="majorHAnsi" w:cstheme="majorBidi"/>
      <w:sz w:val="20"/>
      <w:szCs w:val="20"/>
    </w:rPr>
  </w:style>
  <w:style w:type="character" w:customStyle="1" w:styleId="Char2">
    <w:name w:val="图说 Char"/>
    <w:link w:val="a9"/>
    <w:uiPriority w:val="1"/>
    <w:semiHidden/>
    <w:locked/>
    <w:rsid w:val="00A16704"/>
    <w:rPr>
      <w:rFonts w:ascii="Times New Roman" w:eastAsia="楷体_GB2312" w:hAnsi="Times New Roman"/>
    </w:rPr>
  </w:style>
  <w:style w:type="character" w:customStyle="1" w:styleId="MTEquationSection">
    <w:name w:val="MTEquationSection"/>
    <w:basedOn w:val="a5"/>
    <w:semiHidden/>
    <w:rsid w:val="00BD5149"/>
    <w:rPr>
      <w:vanish w:val="0"/>
      <w:color w:val="FF0000"/>
    </w:rPr>
  </w:style>
  <w:style w:type="character" w:styleId="af2">
    <w:name w:val="Strong"/>
    <w:qFormat/>
    <w:rsid w:val="00E16094"/>
    <w:rPr>
      <w:b/>
    </w:rPr>
  </w:style>
  <w:style w:type="character" w:customStyle="1" w:styleId="Char1">
    <w:name w:val="文章正文 Char"/>
    <w:link w:val="a4"/>
    <w:rsid w:val="00E16094"/>
    <w:rPr>
      <w:rFonts w:ascii="Times New Roman" w:eastAsia="宋体" w:hAnsi="Times New Roman"/>
      <w:sz w:val="24"/>
    </w:rPr>
  </w:style>
  <w:style w:type="paragraph" w:styleId="af3">
    <w:name w:val="Normal (Web)"/>
    <w:basedOn w:val="a3"/>
    <w:uiPriority w:val="99"/>
    <w:semiHidden/>
    <w:rsid w:val="00B90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4">
    <w:name w:val="图距"/>
    <w:basedOn w:val="a9"/>
    <w:qFormat/>
    <w:rsid w:val="00210ABF"/>
    <w:pPr>
      <w:adjustRightInd w:val="0"/>
      <w:spacing w:beforeLines="30" w:before="30" w:afterLines="20" w:after="20" w:line="288" w:lineRule="auto"/>
    </w:pPr>
    <w:rPr>
      <w:rFonts w:eastAsia="楷体" w:cs="Times New Roman"/>
    </w:rPr>
  </w:style>
  <w:style w:type="paragraph" w:customStyle="1" w:styleId="af5">
    <w:name w:val="拷贝正文"/>
    <w:basedOn w:val="a3"/>
    <w:qFormat/>
    <w:rsid w:val="00CB5EDC"/>
    <w:pPr>
      <w:adjustRightInd w:val="0"/>
      <w:spacing w:line="300" w:lineRule="auto"/>
      <w:ind w:firstLineChars="200" w:firstLine="200"/>
    </w:pPr>
    <w:rPr>
      <w:rFonts w:ascii="Times New Roman" w:eastAsia="宋体" w:hAnsi="Times New Roman" w:cs="Times New Roman"/>
      <w:color w:val="FF0000"/>
      <w:sz w:val="24"/>
      <w:szCs w:val="24"/>
    </w:rPr>
  </w:style>
  <w:style w:type="paragraph" w:styleId="af6">
    <w:name w:val="List Bullet"/>
    <w:basedOn w:val="a3"/>
    <w:autoRedefine/>
    <w:semiHidden/>
    <w:rsid w:val="00FA60FA"/>
    <w:pPr>
      <w:widowControl/>
      <w:tabs>
        <w:tab w:val="num" w:pos="820"/>
      </w:tabs>
      <w:ind w:left="820" w:hanging="420"/>
      <w:jc w:val="left"/>
    </w:pPr>
    <w:rPr>
      <w:rFonts w:ascii="Times New Roman" w:eastAsia="宋体" w:hAnsi="Times New Roman" w:cs="Times New Roman"/>
      <w:kern w:val="24"/>
      <w:sz w:val="24"/>
      <w:szCs w:val="20"/>
      <w:lang w:val="en-AU"/>
    </w:rPr>
  </w:style>
  <w:style w:type="paragraph" w:customStyle="1" w:styleId="af7">
    <w:name w:val="表题"/>
    <w:basedOn w:val="a3"/>
    <w:semiHidden/>
    <w:rsid w:val="00FE4A0F"/>
    <w:pPr>
      <w:adjustRightInd w:val="0"/>
      <w:snapToGrid w:val="0"/>
      <w:spacing w:beforeLines="50" w:before="156" w:afterLines="10" w:after="31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styleId="42">
    <w:name w:val="toc 4"/>
    <w:basedOn w:val="a3"/>
    <w:next w:val="a3"/>
    <w:autoRedefine/>
    <w:uiPriority w:val="39"/>
    <w:semiHidden/>
    <w:rsid w:val="003B592E"/>
    <w:pPr>
      <w:ind w:leftChars="600" w:left="1260"/>
    </w:pPr>
    <w:rPr>
      <w:szCs w:val="22"/>
    </w:rPr>
  </w:style>
  <w:style w:type="paragraph" w:styleId="52">
    <w:name w:val="toc 5"/>
    <w:basedOn w:val="a3"/>
    <w:next w:val="a3"/>
    <w:autoRedefine/>
    <w:uiPriority w:val="39"/>
    <w:semiHidden/>
    <w:rsid w:val="003B592E"/>
    <w:pPr>
      <w:ind w:leftChars="800" w:left="1680"/>
    </w:pPr>
    <w:rPr>
      <w:szCs w:val="22"/>
    </w:rPr>
  </w:style>
  <w:style w:type="paragraph" w:styleId="60">
    <w:name w:val="toc 6"/>
    <w:basedOn w:val="a3"/>
    <w:next w:val="a3"/>
    <w:autoRedefine/>
    <w:uiPriority w:val="39"/>
    <w:semiHidden/>
    <w:rsid w:val="003B592E"/>
    <w:pPr>
      <w:ind w:leftChars="1000" w:left="2100"/>
    </w:pPr>
    <w:rPr>
      <w:szCs w:val="22"/>
    </w:rPr>
  </w:style>
  <w:style w:type="paragraph" w:styleId="70">
    <w:name w:val="toc 7"/>
    <w:basedOn w:val="a3"/>
    <w:next w:val="a3"/>
    <w:autoRedefine/>
    <w:uiPriority w:val="39"/>
    <w:semiHidden/>
    <w:rsid w:val="003B592E"/>
    <w:pPr>
      <w:ind w:leftChars="1200" w:left="2520"/>
    </w:pPr>
    <w:rPr>
      <w:szCs w:val="22"/>
    </w:rPr>
  </w:style>
  <w:style w:type="paragraph" w:styleId="80">
    <w:name w:val="toc 8"/>
    <w:basedOn w:val="a3"/>
    <w:next w:val="a3"/>
    <w:autoRedefine/>
    <w:uiPriority w:val="39"/>
    <w:semiHidden/>
    <w:rsid w:val="003B592E"/>
    <w:pPr>
      <w:ind w:leftChars="1400" w:left="2940"/>
    </w:pPr>
    <w:rPr>
      <w:szCs w:val="22"/>
    </w:rPr>
  </w:style>
  <w:style w:type="paragraph" w:styleId="90">
    <w:name w:val="toc 9"/>
    <w:basedOn w:val="a3"/>
    <w:next w:val="a3"/>
    <w:autoRedefine/>
    <w:uiPriority w:val="39"/>
    <w:semiHidden/>
    <w:rsid w:val="003B592E"/>
    <w:pPr>
      <w:ind w:leftChars="1600" w:left="3360"/>
    </w:pPr>
    <w:rPr>
      <w:szCs w:val="22"/>
    </w:rPr>
  </w:style>
  <w:style w:type="paragraph" w:styleId="af8">
    <w:name w:val="Body Text"/>
    <w:basedOn w:val="a3"/>
    <w:link w:val="Char6"/>
    <w:semiHidden/>
    <w:rsid w:val="0081136D"/>
    <w:pPr>
      <w:jc w:val="center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Char6">
    <w:name w:val="正文文本 Char"/>
    <w:basedOn w:val="a5"/>
    <w:link w:val="af8"/>
    <w:semiHidden/>
    <w:rsid w:val="00B94032"/>
    <w:rPr>
      <w:rFonts w:ascii="Times New Roman" w:eastAsia="宋体" w:hAnsi="Times New Roman" w:cs="Times New Roman"/>
      <w:b/>
      <w:sz w:val="28"/>
      <w:szCs w:val="20"/>
    </w:rPr>
  </w:style>
  <w:style w:type="paragraph" w:styleId="23">
    <w:name w:val="Body Text Indent 2"/>
    <w:basedOn w:val="a3"/>
    <w:link w:val="2Char0"/>
    <w:uiPriority w:val="99"/>
    <w:semiHidden/>
    <w:rsid w:val="0081136D"/>
    <w:pPr>
      <w:spacing w:after="120" w:line="480" w:lineRule="auto"/>
      <w:ind w:leftChars="200" w:left="420"/>
    </w:pPr>
    <w:rPr>
      <w:szCs w:val="22"/>
    </w:rPr>
  </w:style>
  <w:style w:type="character" w:customStyle="1" w:styleId="2Char0">
    <w:name w:val="正文文本缩进 2 Char"/>
    <w:basedOn w:val="a5"/>
    <w:link w:val="23"/>
    <w:uiPriority w:val="99"/>
    <w:semiHidden/>
    <w:rsid w:val="00B94032"/>
    <w:rPr>
      <w:szCs w:val="22"/>
    </w:rPr>
  </w:style>
  <w:style w:type="paragraph" w:styleId="HTML">
    <w:name w:val="HTML Address"/>
    <w:basedOn w:val="a3"/>
    <w:link w:val="HTMLChar"/>
    <w:uiPriority w:val="99"/>
    <w:semiHidden/>
    <w:rsid w:val="00415C4C"/>
    <w:rPr>
      <w:i/>
      <w:iCs/>
    </w:rPr>
  </w:style>
  <w:style w:type="character" w:customStyle="1" w:styleId="HTMLChar">
    <w:name w:val="HTML 地址 Char"/>
    <w:basedOn w:val="a5"/>
    <w:link w:val="HTML"/>
    <w:uiPriority w:val="99"/>
    <w:semiHidden/>
    <w:rsid w:val="00415C4C"/>
    <w:rPr>
      <w:i/>
      <w:iCs/>
    </w:rPr>
  </w:style>
  <w:style w:type="paragraph" w:styleId="HTML0">
    <w:name w:val="HTML Preformatted"/>
    <w:basedOn w:val="a3"/>
    <w:link w:val="HTMLChar0"/>
    <w:uiPriority w:val="99"/>
    <w:semiHidden/>
    <w:rsid w:val="00415C4C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5"/>
    <w:link w:val="HTML0"/>
    <w:uiPriority w:val="99"/>
    <w:semiHidden/>
    <w:rsid w:val="00415C4C"/>
    <w:rPr>
      <w:rFonts w:ascii="Courier New" w:hAnsi="Courier New" w:cs="Courier New"/>
      <w:sz w:val="20"/>
      <w:szCs w:val="20"/>
    </w:rPr>
  </w:style>
  <w:style w:type="paragraph" w:styleId="af9">
    <w:name w:val="Salutation"/>
    <w:basedOn w:val="a3"/>
    <w:next w:val="a3"/>
    <w:link w:val="Char7"/>
    <w:uiPriority w:val="99"/>
    <w:semiHidden/>
    <w:rsid w:val="00415C4C"/>
  </w:style>
  <w:style w:type="character" w:customStyle="1" w:styleId="Char7">
    <w:name w:val="称呼 Char"/>
    <w:basedOn w:val="a5"/>
    <w:link w:val="af9"/>
    <w:uiPriority w:val="99"/>
    <w:semiHidden/>
    <w:rsid w:val="00415C4C"/>
  </w:style>
  <w:style w:type="paragraph" w:styleId="afa">
    <w:name w:val="Plain Text"/>
    <w:basedOn w:val="a3"/>
    <w:link w:val="Char8"/>
    <w:uiPriority w:val="99"/>
    <w:semiHidden/>
    <w:rsid w:val="00415C4C"/>
    <w:rPr>
      <w:rFonts w:ascii="宋体" w:eastAsia="宋体" w:hAnsi="Courier New" w:cs="Courier New"/>
    </w:rPr>
  </w:style>
  <w:style w:type="character" w:customStyle="1" w:styleId="Char8">
    <w:name w:val="纯文本 Char"/>
    <w:basedOn w:val="a5"/>
    <w:link w:val="afa"/>
    <w:uiPriority w:val="99"/>
    <w:semiHidden/>
    <w:rsid w:val="00415C4C"/>
    <w:rPr>
      <w:rFonts w:ascii="宋体" w:eastAsia="宋体" w:hAnsi="Courier New" w:cs="Courier New"/>
    </w:rPr>
  </w:style>
  <w:style w:type="paragraph" w:styleId="afb">
    <w:name w:val="E-mail Signature"/>
    <w:basedOn w:val="a3"/>
    <w:link w:val="Char9"/>
    <w:uiPriority w:val="99"/>
    <w:semiHidden/>
    <w:rsid w:val="00415C4C"/>
  </w:style>
  <w:style w:type="character" w:customStyle="1" w:styleId="Char9">
    <w:name w:val="电子邮件签名 Char"/>
    <w:basedOn w:val="a5"/>
    <w:link w:val="afb"/>
    <w:uiPriority w:val="99"/>
    <w:semiHidden/>
    <w:rsid w:val="00415C4C"/>
  </w:style>
  <w:style w:type="paragraph" w:styleId="afc">
    <w:name w:val="Subtitle"/>
    <w:basedOn w:val="a3"/>
    <w:next w:val="a3"/>
    <w:link w:val="Chara"/>
    <w:uiPriority w:val="11"/>
    <w:semiHidden/>
    <w:qFormat/>
    <w:rsid w:val="00415C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5"/>
    <w:link w:val="afc"/>
    <w:uiPriority w:val="11"/>
    <w:semiHidden/>
    <w:rsid w:val="00415C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d">
    <w:name w:val="macro"/>
    <w:link w:val="Charb"/>
    <w:uiPriority w:val="99"/>
    <w:semiHidden/>
    <w:rsid w:val="00415C4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b">
    <w:name w:val="宏文本 Char"/>
    <w:basedOn w:val="a5"/>
    <w:link w:val="afd"/>
    <w:uiPriority w:val="99"/>
    <w:semiHidden/>
    <w:rsid w:val="00415C4C"/>
    <w:rPr>
      <w:rFonts w:ascii="Courier New" w:eastAsia="宋体" w:hAnsi="Courier New" w:cs="Courier New"/>
      <w:sz w:val="24"/>
      <w:szCs w:val="24"/>
    </w:rPr>
  </w:style>
  <w:style w:type="paragraph" w:styleId="afe">
    <w:name w:val="envelope return"/>
    <w:basedOn w:val="a3"/>
    <w:uiPriority w:val="99"/>
    <w:semiHidden/>
    <w:rsid w:val="00415C4C"/>
    <w:pPr>
      <w:snapToGrid w:val="0"/>
    </w:pPr>
    <w:rPr>
      <w:rFonts w:asciiTheme="majorHAnsi" w:eastAsiaTheme="majorEastAsia" w:hAnsiTheme="majorHAnsi" w:cstheme="majorBidi"/>
    </w:rPr>
  </w:style>
  <w:style w:type="paragraph" w:styleId="aff">
    <w:name w:val="footnote text"/>
    <w:basedOn w:val="a3"/>
    <w:link w:val="Charc"/>
    <w:uiPriority w:val="99"/>
    <w:semiHidden/>
    <w:rsid w:val="00415C4C"/>
    <w:pPr>
      <w:snapToGrid w:val="0"/>
      <w:jc w:val="left"/>
    </w:pPr>
    <w:rPr>
      <w:sz w:val="18"/>
      <w:szCs w:val="18"/>
    </w:rPr>
  </w:style>
  <w:style w:type="character" w:customStyle="1" w:styleId="Charc">
    <w:name w:val="脚注文本 Char"/>
    <w:basedOn w:val="a5"/>
    <w:link w:val="aff"/>
    <w:uiPriority w:val="99"/>
    <w:semiHidden/>
    <w:rsid w:val="00415C4C"/>
    <w:rPr>
      <w:sz w:val="18"/>
      <w:szCs w:val="18"/>
    </w:rPr>
  </w:style>
  <w:style w:type="paragraph" w:styleId="aff0">
    <w:name w:val="Closing"/>
    <w:basedOn w:val="a3"/>
    <w:link w:val="Chard"/>
    <w:uiPriority w:val="99"/>
    <w:semiHidden/>
    <w:rsid w:val="00415C4C"/>
    <w:pPr>
      <w:ind w:leftChars="2100" w:left="100"/>
    </w:pPr>
  </w:style>
  <w:style w:type="character" w:customStyle="1" w:styleId="Chard">
    <w:name w:val="结束语 Char"/>
    <w:basedOn w:val="a5"/>
    <w:link w:val="aff0"/>
    <w:uiPriority w:val="99"/>
    <w:semiHidden/>
    <w:rsid w:val="00415C4C"/>
  </w:style>
  <w:style w:type="paragraph" w:styleId="aff1">
    <w:name w:val="List"/>
    <w:basedOn w:val="a3"/>
    <w:uiPriority w:val="99"/>
    <w:semiHidden/>
    <w:rsid w:val="00415C4C"/>
    <w:pPr>
      <w:ind w:left="200" w:hangingChars="200" w:hanging="200"/>
      <w:contextualSpacing/>
    </w:pPr>
  </w:style>
  <w:style w:type="paragraph" w:styleId="24">
    <w:name w:val="List 2"/>
    <w:basedOn w:val="a3"/>
    <w:uiPriority w:val="99"/>
    <w:semiHidden/>
    <w:rsid w:val="00415C4C"/>
    <w:pPr>
      <w:ind w:leftChars="200" w:left="100" w:hangingChars="200" w:hanging="200"/>
      <w:contextualSpacing/>
    </w:pPr>
  </w:style>
  <w:style w:type="paragraph" w:styleId="33">
    <w:name w:val="List 3"/>
    <w:basedOn w:val="a3"/>
    <w:uiPriority w:val="99"/>
    <w:semiHidden/>
    <w:rsid w:val="00415C4C"/>
    <w:pPr>
      <w:ind w:leftChars="400" w:left="100" w:hangingChars="200" w:hanging="200"/>
      <w:contextualSpacing/>
    </w:pPr>
  </w:style>
  <w:style w:type="paragraph" w:styleId="43">
    <w:name w:val="List 4"/>
    <w:basedOn w:val="a3"/>
    <w:uiPriority w:val="99"/>
    <w:semiHidden/>
    <w:rsid w:val="00415C4C"/>
    <w:pPr>
      <w:ind w:leftChars="600" w:left="100" w:hangingChars="200" w:hanging="200"/>
      <w:contextualSpacing/>
    </w:pPr>
  </w:style>
  <w:style w:type="paragraph" w:styleId="53">
    <w:name w:val="List 5"/>
    <w:basedOn w:val="a3"/>
    <w:uiPriority w:val="99"/>
    <w:semiHidden/>
    <w:rsid w:val="00415C4C"/>
    <w:pPr>
      <w:ind w:leftChars="800" w:left="100" w:hangingChars="200" w:hanging="200"/>
      <w:contextualSpacing/>
    </w:pPr>
  </w:style>
  <w:style w:type="paragraph" w:styleId="a">
    <w:name w:val="List Number"/>
    <w:basedOn w:val="a3"/>
    <w:uiPriority w:val="99"/>
    <w:semiHidden/>
    <w:rsid w:val="00415C4C"/>
    <w:pPr>
      <w:numPr>
        <w:numId w:val="21"/>
      </w:numPr>
      <w:contextualSpacing/>
    </w:pPr>
  </w:style>
  <w:style w:type="paragraph" w:styleId="2">
    <w:name w:val="List Number 2"/>
    <w:basedOn w:val="a3"/>
    <w:uiPriority w:val="99"/>
    <w:semiHidden/>
    <w:rsid w:val="00415C4C"/>
    <w:pPr>
      <w:numPr>
        <w:numId w:val="22"/>
      </w:numPr>
      <w:contextualSpacing/>
    </w:pPr>
  </w:style>
  <w:style w:type="paragraph" w:styleId="3">
    <w:name w:val="List Number 3"/>
    <w:basedOn w:val="a3"/>
    <w:uiPriority w:val="99"/>
    <w:semiHidden/>
    <w:rsid w:val="00415C4C"/>
    <w:pPr>
      <w:numPr>
        <w:numId w:val="23"/>
      </w:numPr>
      <w:contextualSpacing/>
    </w:pPr>
  </w:style>
  <w:style w:type="paragraph" w:styleId="4">
    <w:name w:val="List Number 4"/>
    <w:basedOn w:val="a3"/>
    <w:uiPriority w:val="99"/>
    <w:semiHidden/>
    <w:rsid w:val="00415C4C"/>
    <w:pPr>
      <w:numPr>
        <w:numId w:val="24"/>
      </w:numPr>
      <w:contextualSpacing/>
    </w:pPr>
  </w:style>
  <w:style w:type="paragraph" w:styleId="5">
    <w:name w:val="List Number 5"/>
    <w:basedOn w:val="a3"/>
    <w:uiPriority w:val="99"/>
    <w:semiHidden/>
    <w:rsid w:val="00415C4C"/>
    <w:pPr>
      <w:numPr>
        <w:numId w:val="25"/>
      </w:numPr>
      <w:contextualSpacing/>
    </w:pPr>
  </w:style>
  <w:style w:type="paragraph" w:styleId="aff2">
    <w:name w:val="List Continue"/>
    <w:basedOn w:val="a3"/>
    <w:uiPriority w:val="99"/>
    <w:semiHidden/>
    <w:rsid w:val="00415C4C"/>
    <w:pPr>
      <w:spacing w:after="120"/>
      <w:ind w:leftChars="200" w:left="420"/>
      <w:contextualSpacing/>
    </w:pPr>
  </w:style>
  <w:style w:type="paragraph" w:styleId="25">
    <w:name w:val="List Continue 2"/>
    <w:basedOn w:val="a3"/>
    <w:uiPriority w:val="99"/>
    <w:semiHidden/>
    <w:rsid w:val="00415C4C"/>
    <w:pPr>
      <w:spacing w:after="120"/>
      <w:ind w:leftChars="400" w:left="840"/>
      <w:contextualSpacing/>
    </w:pPr>
  </w:style>
  <w:style w:type="paragraph" w:styleId="34">
    <w:name w:val="List Continue 3"/>
    <w:basedOn w:val="a3"/>
    <w:uiPriority w:val="99"/>
    <w:semiHidden/>
    <w:rsid w:val="00415C4C"/>
    <w:pPr>
      <w:spacing w:after="120"/>
      <w:ind w:leftChars="600" w:left="1260"/>
      <w:contextualSpacing/>
    </w:pPr>
  </w:style>
  <w:style w:type="paragraph" w:styleId="44">
    <w:name w:val="List Continue 4"/>
    <w:basedOn w:val="a3"/>
    <w:uiPriority w:val="99"/>
    <w:semiHidden/>
    <w:rsid w:val="00415C4C"/>
    <w:pPr>
      <w:spacing w:after="120"/>
      <w:ind w:leftChars="800" w:left="1680"/>
      <w:contextualSpacing/>
    </w:pPr>
  </w:style>
  <w:style w:type="paragraph" w:styleId="54">
    <w:name w:val="List Continue 5"/>
    <w:basedOn w:val="a3"/>
    <w:uiPriority w:val="99"/>
    <w:semiHidden/>
    <w:rsid w:val="00415C4C"/>
    <w:pPr>
      <w:spacing w:after="120"/>
      <w:ind w:leftChars="1000" w:left="2100"/>
      <w:contextualSpacing/>
    </w:pPr>
  </w:style>
  <w:style w:type="paragraph" w:styleId="20">
    <w:name w:val="List Bullet 2"/>
    <w:basedOn w:val="a3"/>
    <w:uiPriority w:val="99"/>
    <w:semiHidden/>
    <w:rsid w:val="00415C4C"/>
    <w:pPr>
      <w:numPr>
        <w:numId w:val="26"/>
      </w:numPr>
      <w:contextualSpacing/>
    </w:pPr>
  </w:style>
  <w:style w:type="paragraph" w:styleId="30">
    <w:name w:val="List Bullet 3"/>
    <w:basedOn w:val="a3"/>
    <w:uiPriority w:val="99"/>
    <w:semiHidden/>
    <w:rsid w:val="00415C4C"/>
    <w:pPr>
      <w:numPr>
        <w:numId w:val="27"/>
      </w:numPr>
      <w:contextualSpacing/>
    </w:pPr>
  </w:style>
  <w:style w:type="paragraph" w:styleId="40">
    <w:name w:val="List Bullet 4"/>
    <w:basedOn w:val="a3"/>
    <w:uiPriority w:val="99"/>
    <w:semiHidden/>
    <w:rsid w:val="00415C4C"/>
    <w:pPr>
      <w:numPr>
        <w:numId w:val="28"/>
      </w:numPr>
      <w:contextualSpacing/>
    </w:pPr>
  </w:style>
  <w:style w:type="paragraph" w:styleId="50">
    <w:name w:val="List Bullet 5"/>
    <w:basedOn w:val="a3"/>
    <w:uiPriority w:val="99"/>
    <w:semiHidden/>
    <w:rsid w:val="00415C4C"/>
    <w:pPr>
      <w:numPr>
        <w:numId w:val="29"/>
      </w:numPr>
      <w:contextualSpacing/>
    </w:pPr>
  </w:style>
  <w:style w:type="paragraph" w:styleId="aff3">
    <w:name w:val="Intense Quote"/>
    <w:basedOn w:val="a3"/>
    <w:next w:val="a3"/>
    <w:link w:val="Chare"/>
    <w:uiPriority w:val="30"/>
    <w:semiHidden/>
    <w:qFormat/>
    <w:rsid w:val="00415C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e">
    <w:name w:val="明显引用 Char"/>
    <w:basedOn w:val="a5"/>
    <w:link w:val="aff3"/>
    <w:uiPriority w:val="30"/>
    <w:semiHidden/>
    <w:rsid w:val="00415C4C"/>
    <w:rPr>
      <w:b/>
      <w:bCs/>
      <w:i/>
      <w:iCs/>
      <w:color w:val="4F81BD" w:themeColor="accent1"/>
    </w:rPr>
  </w:style>
  <w:style w:type="paragraph" w:styleId="aff4">
    <w:name w:val="annotation text"/>
    <w:basedOn w:val="a3"/>
    <w:link w:val="Charf"/>
    <w:uiPriority w:val="99"/>
    <w:semiHidden/>
    <w:rsid w:val="00415C4C"/>
    <w:pPr>
      <w:jc w:val="left"/>
    </w:pPr>
  </w:style>
  <w:style w:type="character" w:customStyle="1" w:styleId="Charf">
    <w:name w:val="批注文字 Char"/>
    <w:basedOn w:val="a5"/>
    <w:link w:val="aff4"/>
    <w:uiPriority w:val="99"/>
    <w:semiHidden/>
    <w:rsid w:val="00415C4C"/>
  </w:style>
  <w:style w:type="paragraph" w:styleId="aff5">
    <w:name w:val="annotation subject"/>
    <w:basedOn w:val="aff4"/>
    <w:next w:val="aff4"/>
    <w:link w:val="Charf0"/>
    <w:uiPriority w:val="99"/>
    <w:semiHidden/>
    <w:rsid w:val="00415C4C"/>
    <w:rPr>
      <w:b/>
      <w:bCs/>
    </w:rPr>
  </w:style>
  <w:style w:type="character" w:customStyle="1" w:styleId="Charf0">
    <w:name w:val="批注主题 Char"/>
    <w:basedOn w:val="Charf"/>
    <w:link w:val="aff5"/>
    <w:uiPriority w:val="99"/>
    <w:semiHidden/>
    <w:rsid w:val="00415C4C"/>
    <w:rPr>
      <w:b/>
      <w:bCs/>
    </w:rPr>
  </w:style>
  <w:style w:type="paragraph" w:styleId="aff6">
    <w:name w:val="Signature"/>
    <w:basedOn w:val="a3"/>
    <w:link w:val="Charf1"/>
    <w:uiPriority w:val="99"/>
    <w:semiHidden/>
    <w:rsid w:val="00415C4C"/>
    <w:pPr>
      <w:ind w:leftChars="2100" w:left="100"/>
    </w:pPr>
  </w:style>
  <w:style w:type="character" w:customStyle="1" w:styleId="Charf1">
    <w:name w:val="签名 Char"/>
    <w:basedOn w:val="a5"/>
    <w:link w:val="aff6"/>
    <w:uiPriority w:val="99"/>
    <w:semiHidden/>
    <w:rsid w:val="00415C4C"/>
  </w:style>
  <w:style w:type="paragraph" w:styleId="aff7">
    <w:name w:val="Date"/>
    <w:basedOn w:val="a3"/>
    <w:next w:val="a3"/>
    <w:link w:val="Charf2"/>
    <w:uiPriority w:val="99"/>
    <w:semiHidden/>
    <w:rsid w:val="00415C4C"/>
    <w:pPr>
      <w:ind w:leftChars="2500" w:left="100"/>
    </w:pPr>
  </w:style>
  <w:style w:type="character" w:customStyle="1" w:styleId="Charf2">
    <w:name w:val="日期 Char"/>
    <w:basedOn w:val="a5"/>
    <w:link w:val="aff7"/>
    <w:uiPriority w:val="99"/>
    <w:semiHidden/>
    <w:rsid w:val="00415C4C"/>
  </w:style>
  <w:style w:type="paragraph" w:styleId="aff8">
    <w:name w:val="envelope address"/>
    <w:basedOn w:val="a3"/>
    <w:uiPriority w:val="99"/>
    <w:semiHidden/>
    <w:rsid w:val="00415C4C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9">
    <w:name w:val="Bibliography"/>
    <w:basedOn w:val="a3"/>
    <w:next w:val="a3"/>
    <w:uiPriority w:val="37"/>
    <w:semiHidden/>
    <w:rsid w:val="00415C4C"/>
  </w:style>
  <w:style w:type="paragraph" w:styleId="11">
    <w:name w:val="index 1"/>
    <w:basedOn w:val="a3"/>
    <w:next w:val="a3"/>
    <w:autoRedefine/>
    <w:uiPriority w:val="99"/>
    <w:semiHidden/>
    <w:rsid w:val="00415C4C"/>
  </w:style>
  <w:style w:type="paragraph" w:styleId="26">
    <w:name w:val="index 2"/>
    <w:basedOn w:val="a3"/>
    <w:next w:val="a3"/>
    <w:autoRedefine/>
    <w:uiPriority w:val="99"/>
    <w:semiHidden/>
    <w:rsid w:val="00415C4C"/>
    <w:pPr>
      <w:ind w:leftChars="200" w:left="200"/>
    </w:pPr>
  </w:style>
  <w:style w:type="paragraph" w:styleId="35">
    <w:name w:val="index 3"/>
    <w:basedOn w:val="a3"/>
    <w:next w:val="a3"/>
    <w:autoRedefine/>
    <w:uiPriority w:val="99"/>
    <w:semiHidden/>
    <w:rsid w:val="00415C4C"/>
    <w:pPr>
      <w:ind w:leftChars="400" w:left="400"/>
    </w:pPr>
  </w:style>
  <w:style w:type="paragraph" w:styleId="45">
    <w:name w:val="index 4"/>
    <w:basedOn w:val="a3"/>
    <w:next w:val="a3"/>
    <w:autoRedefine/>
    <w:uiPriority w:val="99"/>
    <w:semiHidden/>
    <w:rsid w:val="00415C4C"/>
    <w:pPr>
      <w:ind w:leftChars="600" w:left="600"/>
    </w:pPr>
  </w:style>
  <w:style w:type="paragraph" w:styleId="55">
    <w:name w:val="index 5"/>
    <w:basedOn w:val="a3"/>
    <w:next w:val="a3"/>
    <w:autoRedefine/>
    <w:uiPriority w:val="99"/>
    <w:semiHidden/>
    <w:rsid w:val="00415C4C"/>
    <w:pPr>
      <w:ind w:leftChars="800" w:left="800"/>
    </w:pPr>
  </w:style>
  <w:style w:type="paragraph" w:styleId="61">
    <w:name w:val="index 6"/>
    <w:basedOn w:val="a3"/>
    <w:next w:val="a3"/>
    <w:autoRedefine/>
    <w:uiPriority w:val="99"/>
    <w:semiHidden/>
    <w:rsid w:val="00415C4C"/>
    <w:pPr>
      <w:ind w:leftChars="1000" w:left="1000"/>
    </w:pPr>
  </w:style>
  <w:style w:type="paragraph" w:styleId="71">
    <w:name w:val="index 7"/>
    <w:basedOn w:val="a3"/>
    <w:next w:val="a3"/>
    <w:autoRedefine/>
    <w:uiPriority w:val="99"/>
    <w:semiHidden/>
    <w:rsid w:val="00415C4C"/>
    <w:pPr>
      <w:ind w:leftChars="1200" w:left="1200"/>
    </w:pPr>
  </w:style>
  <w:style w:type="paragraph" w:styleId="81">
    <w:name w:val="index 8"/>
    <w:basedOn w:val="a3"/>
    <w:next w:val="a3"/>
    <w:autoRedefine/>
    <w:uiPriority w:val="99"/>
    <w:semiHidden/>
    <w:rsid w:val="00415C4C"/>
    <w:pPr>
      <w:ind w:leftChars="1400" w:left="1400"/>
    </w:pPr>
  </w:style>
  <w:style w:type="paragraph" w:styleId="91">
    <w:name w:val="index 9"/>
    <w:basedOn w:val="a3"/>
    <w:next w:val="a3"/>
    <w:autoRedefine/>
    <w:uiPriority w:val="99"/>
    <w:semiHidden/>
    <w:rsid w:val="00415C4C"/>
    <w:pPr>
      <w:ind w:leftChars="1600" w:left="1600"/>
    </w:pPr>
  </w:style>
  <w:style w:type="paragraph" w:styleId="affa">
    <w:name w:val="index heading"/>
    <w:basedOn w:val="a3"/>
    <w:next w:val="11"/>
    <w:uiPriority w:val="99"/>
    <w:semiHidden/>
    <w:rsid w:val="00415C4C"/>
    <w:rPr>
      <w:rFonts w:asciiTheme="majorHAnsi" w:eastAsiaTheme="majorEastAsia" w:hAnsiTheme="majorHAnsi" w:cstheme="majorBidi"/>
      <w:b/>
      <w:bCs/>
    </w:rPr>
  </w:style>
  <w:style w:type="paragraph" w:styleId="affb">
    <w:name w:val="table of figures"/>
    <w:basedOn w:val="a3"/>
    <w:next w:val="a3"/>
    <w:uiPriority w:val="99"/>
    <w:semiHidden/>
    <w:rsid w:val="00415C4C"/>
    <w:pPr>
      <w:ind w:leftChars="200" w:left="200" w:hangingChars="200" w:hanging="200"/>
    </w:pPr>
  </w:style>
  <w:style w:type="paragraph" w:styleId="affc">
    <w:name w:val="Block Text"/>
    <w:basedOn w:val="a3"/>
    <w:uiPriority w:val="99"/>
    <w:semiHidden/>
    <w:rsid w:val="00415C4C"/>
    <w:pPr>
      <w:spacing w:after="120"/>
      <w:ind w:leftChars="700" w:left="1440" w:rightChars="700" w:right="1440"/>
    </w:pPr>
  </w:style>
  <w:style w:type="paragraph" w:styleId="affd">
    <w:name w:val="Document Map"/>
    <w:basedOn w:val="a3"/>
    <w:link w:val="Charf3"/>
    <w:uiPriority w:val="99"/>
    <w:semiHidden/>
    <w:rsid w:val="00415C4C"/>
    <w:rPr>
      <w:rFonts w:ascii="宋体" w:eastAsia="宋体"/>
      <w:sz w:val="18"/>
      <w:szCs w:val="18"/>
    </w:rPr>
  </w:style>
  <w:style w:type="character" w:customStyle="1" w:styleId="Charf3">
    <w:name w:val="文档结构图 Char"/>
    <w:basedOn w:val="a5"/>
    <w:link w:val="affd"/>
    <w:uiPriority w:val="99"/>
    <w:semiHidden/>
    <w:rsid w:val="00415C4C"/>
    <w:rPr>
      <w:rFonts w:ascii="宋体" w:eastAsia="宋体"/>
      <w:sz w:val="18"/>
      <w:szCs w:val="18"/>
    </w:rPr>
  </w:style>
  <w:style w:type="paragraph" w:styleId="affe">
    <w:name w:val="No Spacing"/>
    <w:uiPriority w:val="1"/>
    <w:semiHidden/>
    <w:qFormat/>
    <w:rsid w:val="00415C4C"/>
    <w:pPr>
      <w:widowControl w:val="0"/>
      <w:jc w:val="both"/>
    </w:pPr>
  </w:style>
  <w:style w:type="paragraph" w:styleId="afff">
    <w:name w:val="Message Header"/>
    <w:basedOn w:val="a3"/>
    <w:link w:val="Charf4"/>
    <w:uiPriority w:val="99"/>
    <w:semiHidden/>
    <w:rsid w:val="00415C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4">
    <w:name w:val="信息标题 Char"/>
    <w:basedOn w:val="a5"/>
    <w:link w:val="afff"/>
    <w:uiPriority w:val="99"/>
    <w:semiHidden/>
    <w:rsid w:val="00415C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table of authorities"/>
    <w:basedOn w:val="a3"/>
    <w:next w:val="a3"/>
    <w:uiPriority w:val="99"/>
    <w:semiHidden/>
    <w:rsid w:val="00415C4C"/>
    <w:pPr>
      <w:ind w:leftChars="200" w:left="420"/>
    </w:pPr>
  </w:style>
  <w:style w:type="paragraph" w:styleId="afff1">
    <w:name w:val="toa heading"/>
    <w:basedOn w:val="a3"/>
    <w:next w:val="a3"/>
    <w:uiPriority w:val="99"/>
    <w:semiHidden/>
    <w:rsid w:val="00415C4C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f2">
    <w:name w:val="Quote"/>
    <w:basedOn w:val="a3"/>
    <w:next w:val="a3"/>
    <w:link w:val="Charf5"/>
    <w:uiPriority w:val="29"/>
    <w:semiHidden/>
    <w:qFormat/>
    <w:rsid w:val="00415C4C"/>
    <w:rPr>
      <w:i/>
      <w:iCs/>
      <w:color w:val="000000" w:themeColor="text1"/>
    </w:rPr>
  </w:style>
  <w:style w:type="character" w:customStyle="1" w:styleId="Charf5">
    <w:name w:val="引用 Char"/>
    <w:basedOn w:val="a5"/>
    <w:link w:val="afff2"/>
    <w:uiPriority w:val="29"/>
    <w:semiHidden/>
    <w:rsid w:val="00415C4C"/>
    <w:rPr>
      <w:i/>
      <w:iCs/>
      <w:color w:val="000000" w:themeColor="text1"/>
    </w:rPr>
  </w:style>
  <w:style w:type="paragraph" w:styleId="afff3">
    <w:name w:val="Body Text First Indent"/>
    <w:basedOn w:val="af8"/>
    <w:link w:val="Charf6"/>
    <w:uiPriority w:val="99"/>
    <w:semiHidden/>
    <w:rsid w:val="00415C4C"/>
    <w:pPr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sz w:val="21"/>
      <w:szCs w:val="21"/>
    </w:rPr>
  </w:style>
  <w:style w:type="character" w:customStyle="1" w:styleId="Charf6">
    <w:name w:val="正文首行缩进 Char"/>
    <w:basedOn w:val="Char6"/>
    <w:link w:val="afff3"/>
    <w:uiPriority w:val="99"/>
    <w:semiHidden/>
    <w:rsid w:val="00415C4C"/>
    <w:rPr>
      <w:rFonts w:ascii="Times New Roman" w:eastAsia="宋体" w:hAnsi="Times New Roman" w:cs="Times New Roman"/>
      <w:b w:val="0"/>
      <w:sz w:val="28"/>
      <w:szCs w:val="20"/>
    </w:rPr>
  </w:style>
  <w:style w:type="paragraph" w:styleId="afff4">
    <w:name w:val="Body Text Indent"/>
    <w:basedOn w:val="a3"/>
    <w:link w:val="Charf7"/>
    <w:uiPriority w:val="99"/>
    <w:semiHidden/>
    <w:rsid w:val="00415C4C"/>
    <w:pPr>
      <w:spacing w:after="120"/>
      <w:ind w:leftChars="200" w:left="420"/>
    </w:pPr>
  </w:style>
  <w:style w:type="character" w:customStyle="1" w:styleId="Charf7">
    <w:name w:val="正文文本缩进 Char"/>
    <w:basedOn w:val="a5"/>
    <w:link w:val="afff4"/>
    <w:uiPriority w:val="99"/>
    <w:semiHidden/>
    <w:rsid w:val="00415C4C"/>
  </w:style>
  <w:style w:type="paragraph" w:styleId="27">
    <w:name w:val="Body Text First Indent 2"/>
    <w:basedOn w:val="afff4"/>
    <w:link w:val="2Char1"/>
    <w:uiPriority w:val="99"/>
    <w:semiHidden/>
    <w:rsid w:val="00415C4C"/>
    <w:pPr>
      <w:ind w:firstLineChars="200" w:firstLine="420"/>
    </w:pPr>
  </w:style>
  <w:style w:type="character" w:customStyle="1" w:styleId="2Char1">
    <w:name w:val="正文首行缩进 2 Char"/>
    <w:basedOn w:val="Charf7"/>
    <w:link w:val="27"/>
    <w:uiPriority w:val="99"/>
    <w:semiHidden/>
    <w:rsid w:val="00415C4C"/>
  </w:style>
  <w:style w:type="paragraph" w:styleId="afff5">
    <w:name w:val="Normal Indent"/>
    <w:basedOn w:val="a3"/>
    <w:uiPriority w:val="99"/>
    <w:semiHidden/>
    <w:rsid w:val="00415C4C"/>
    <w:pPr>
      <w:ind w:firstLineChars="200" w:firstLine="420"/>
    </w:pPr>
  </w:style>
  <w:style w:type="paragraph" w:styleId="28">
    <w:name w:val="Body Text 2"/>
    <w:basedOn w:val="a3"/>
    <w:link w:val="2Char2"/>
    <w:uiPriority w:val="99"/>
    <w:semiHidden/>
    <w:rsid w:val="00415C4C"/>
    <w:pPr>
      <w:spacing w:after="120" w:line="480" w:lineRule="auto"/>
    </w:pPr>
  </w:style>
  <w:style w:type="character" w:customStyle="1" w:styleId="2Char2">
    <w:name w:val="正文文本 2 Char"/>
    <w:basedOn w:val="a5"/>
    <w:link w:val="28"/>
    <w:uiPriority w:val="99"/>
    <w:semiHidden/>
    <w:rsid w:val="00415C4C"/>
  </w:style>
  <w:style w:type="paragraph" w:styleId="36">
    <w:name w:val="Body Text 3"/>
    <w:basedOn w:val="a3"/>
    <w:link w:val="3Char0"/>
    <w:uiPriority w:val="99"/>
    <w:semiHidden/>
    <w:rsid w:val="00415C4C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5"/>
    <w:link w:val="36"/>
    <w:uiPriority w:val="99"/>
    <w:semiHidden/>
    <w:rsid w:val="00415C4C"/>
    <w:rPr>
      <w:sz w:val="16"/>
      <w:szCs w:val="16"/>
    </w:rPr>
  </w:style>
  <w:style w:type="paragraph" w:styleId="37">
    <w:name w:val="Body Text Indent 3"/>
    <w:basedOn w:val="a3"/>
    <w:link w:val="3Char1"/>
    <w:uiPriority w:val="99"/>
    <w:semiHidden/>
    <w:rsid w:val="00415C4C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5"/>
    <w:link w:val="37"/>
    <w:uiPriority w:val="99"/>
    <w:semiHidden/>
    <w:rsid w:val="00415C4C"/>
    <w:rPr>
      <w:sz w:val="16"/>
      <w:szCs w:val="16"/>
    </w:rPr>
  </w:style>
  <w:style w:type="paragraph" w:styleId="afff6">
    <w:name w:val="Note Heading"/>
    <w:basedOn w:val="a3"/>
    <w:next w:val="a3"/>
    <w:link w:val="Charf8"/>
    <w:uiPriority w:val="99"/>
    <w:semiHidden/>
    <w:rsid w:val="00415C4C"/>
    <w:pPr>
      <w:jc w:val="center"/>
    </w:pPr>
  </w:style>
  <w:style w:type="character" w:customStyle="1" w:styleId="Charf8">
    <w:name w:val="注释标题 Char"/>
    <w:basedOn w:val="a5"/>
    <w:link w:val="afff6"/>
    <w:uiPriority w:val="99"/>
    <w:semiHidden/>
    <w:rsid w:val="00415C4C"/>
  </w:style>
  <w:style w:type="character" w:styleId="afff7">
    <w:name w:val="annotation reference"/>
    <w:basedOn w:val="a5"/>
    <w:uiPriority w:val="99"/>
    <w:semiHidden/>
    <w:rsid w:val="00A9765D"/>
    <w:rPr>
      <w:sz w:val="21"/>
      <w:szCs w:val="21"/>
    </w:rPr>
  </w:style>
  <w:style w:type="paragraph" w:styleId="afff8">
    <w:name w:val="List Paragraph"/>
    <w:basedOn w:val="a3"/>
    <w:uiPriority w:val="34"/>
    <w:qFormat/>
    <w:rsid w:val="00864BEE"/>
    <w:pPr>
      <w:ind w:firstLineChars="200" w:firstLine="420"/>
    </w:pPr>
  </w:style>
  <w:style w:type="table" w:styleId="afff9">
    <w:name w:val="Table Grid"/>
    <w:basedOn w:val="a6"/>
    <w:uiPriority w:val="59"/>
    <w:rsid w:val="000C3AE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882">
          <w:marLeft w:val="0"/>
          <w:marRight w:val="0"/>
          <w:marTop w:val="27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82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2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xin\Documents\&#33258;&#23450;&#20041;%20Office%20&#27169;&#26495;\&#21326;&#20013;&#31185;&#25216;&#22823;&#23398;&#25991;&#20214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1EAB2-E66F-4A83-86B5-9B4F8987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华中科技大学文件模板2.dotx</Template>
  <TotalTime>69</TotalTime>
  <Pages>4</Pages>
  <Words>245</Words>
  <Characters>1400</Characters>
  <Application>Microsoft Office Word</Application>
  <DocSecurity>0</DocSecurity>
  <Lines>11</Lines>
  <Paragraphs>3</Paragraphs>
  <ScaleCrop>false</ScaleCrop>
  <Company>SkyUN.Org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赵鑫</dc:creator>
  <cp:lastModifiedBy>赵鑫</cp:lastModifiedBy>
  <cp:revision>14</cp:revision>
  <cp:lastPrinted>2013-09-23T13:20:00Z</cp:lastPrinted>
  <dcterms:created xsi:type="dcterms:W3CDTF">2014-12-22T07:33:00Z</dcterms:created>
  <dcterms:modified xsi:type="dcterms:W3CDTF">2014-12-29T08:28:00Z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